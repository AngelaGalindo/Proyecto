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36999" w14:textId="749C2206" w:rsidR="00632B15" w:rsidRPr="005B5B22" w:rsidRDefault="00C256CF" w:rsidP="00053D52">
      <w:pPr>
        <w:jc w:val="right"/>
        <w:rPr>
          <w:b/>
          <w:sz w:val="32"/>
        </w:rPr>
      </w:pPr>
      <w:r>
        <w:rPr>
          <w:b/>
          <w:sz w:val="32"/>
        </w:rPr>
        <w:t>Proyecto equipo 3.</w:t>
      </w:r>
    </w:p>
    <w:p w14:paraId="0766D738" w14:textId="77777777" w:rsidR="00632B15" w:rsidRPr="005B5B22" w:rsidRDefault="00632B15" w:rsidP="00053D52">
      <w:pPr>
        <w:jc w:val="right"/>
        <w:rPr>
          <w:b/>
          <w:sz w:val="32"/>
        </w:rPr>
      </w:pPr>
    </w:p>
    <w:p w14:paraId="0F5B4182" w14:textId="77777777" w:rsidR="00632B15" w:rsidRPr="005B5B22" w:rsidRDefault="00632B15" w:rsidP="00053D52">
      <w:pPr>
        <w:jc w:val="right"/>
        <w:rPr>
          <w:b/>
          <w:sz w:val="32"/>
        </w:rPr>
      </w:pPr>
    </w:p>
    <w:p w14:paraId="3AECDA9D" w14:textId="77777777" w:rsidR="00632B15" w:rsidRPr="005B5B22" w:rsidRDefault="00632B15" w:rsidP="00053D52">
      <w:pPr>
        <w:jc w:val="right"/>
        <w:rPr>
          <w:b/>
          <w:sz w:val="32"/>
        </w:rPr>
      </w:pPr>
    </w:p>
    <w:p w14:paraId="2B8B9054" w14:textId="77777777" w:rsidR="00632B15" w:rsidRPr="005B5B22" w:rsidRDefault="00632B15" w:rsidP="00053D52">
      <w:pPr>
        <w:jc w:val="right"/>
        <w:rPr>
          <w:b/>
          <w:sz w:val="32"/>
        </w:rPr>
      </w:pPr>
    </w:p>
    <w:p w14:paraId="242CB172" w14:textId="77777777" w:rsidR="005D0FFF" w:rsidRPr="005B5B22" w:rsidRDefault="00F82A32" w:rsidP="0068562B">
      <w:pPr>
        <w:jc w:val="right"/>
        <w:rPr>
          <w:b/>
          <w:sz w:val="32"/>
        </w:rPr>
      </w:pPr>
      <w:r w:rsidRPr="005B5B22">
        <w:rPr>
          <w:b/>
          <w:sz w:val="32"/>
        </w:rPr>
        <w:t>ESPECIFICACIÓN DE CASO DE USO</w:t>
      </w:r>
    </w:p>
    <w:p w14:paraId="61A02E77" w14:textId="23B0F797" w:rsidR="00C256CF" w:rsidRPr="005B5B22" w:rsidRDefault="00737AB5" w:rsidP="00C256CF">
      <w:pPr>
        <w:jc w:val="right"/>
        <w:rPr>
          <w:i/>
          <w:sz w:val="32"/>
        </w:rPr>
      </w:pPr>
      <w:r w:rsidRPr="005B5B22">
        <w:rPr>
          <w:b/>
          <w:sz w:val="32"/>
        </w:rPr>
        <w:t>CU001</w:t>
      </w:r>
      <w:r w:rsidR="00C256CF">
        <w:rPr>
          <w:b/>
          <w:sz w:val="32"/>
        </w:rPr>
        <w:t xml:space="preserve"> Registro de usuarios en el sistema.</w:t>
      </w:r>
    </w:p>
    <w:p w14:paraId="59237314" w14:textId="0BCFA4E6" w:rsidR="00632B15" w:rsidRPr="005B5B22" w:rsidRDefault="005D0FFF" w:rsidP="0068562B">
      <w:pPr>
        <w:jc w:val="right"/>
        <w:rPr>
          <w:i/>
          <w:sz w:val="32"/>
        </w:rPr>
      </w:pPr>
      <w:r w:rsidRPr="005B5B22">
        <w:rPr>
          <w:i/>
          <w:sz w:val="32"/>
        </w:rPr>
        <w:t xml:space="preserve"> </w:t>
      </w:r>
    </w:p>
    <w:p w14:paraId="4002BD07" w14:textId="77777777" w:rsidR="00632B15" w:rsidRPr="005B5B22" w:rsidRDefault="00632B15" w:rsidP="00053D52"/>
    <w:p w14:paraId="441A8B90" w14:textId="77777777" w:rsidR="00632B15" w:rsidRPr="005B5B22" w:rsidRDefault="00632B15" w:rsidP="00053D52"/>
    <w:p w14:paraId="4968DADE" w14:textId="77777777" w:rsidR="00632B15" w:rsidRPr="005B5B22" w:rsidRDefault="00632B15" w:rsidP="00053D52"/>
    <w:p w14:paraId="56A16265" w14:textId="77777777" w:rsidR="00632B15" w:rsidRPr="005B5B22" w:rsidRDefault="00632B15" w:rsidP="00053D52"/>
    <w:p w14:paraId="08489E2D" w14:textId="77777777" w:rsidR="00632B15" w:rsidRPr="005B5B22" w:rsidRDefault="00632B15" w:rsidP="00053D52"/>
    <w:p w14:paraId="64E8E3E3" w14:textId="77777777" w:rsidR="00632B15" w:rsidRPr="005B5B22" w:rsidRDefault="00632B15" w:rsidP="00053D52"/>
    <w:p w14:paraId="557B5680" w14:textId="77777777" w:rsidR="00632B15" w:rsidRPr="005B5B22" w:rsidRDefault="00632B15" w:rsidP="00053D52">
      <w:pPr>
        <w:sectPr w:rsidR="00632B15" w:rsidRPr="005B5B22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7B260EF" w14:textId="77777777" w:rsidR="00632B15" w:rsidRPr="005B5B22" w:rsidRDefault="00DD7793" w:rsidP="00053D52">
      <w:pPr>
        <w:jc w:val="center"/>
        <w:rPr>
          <w:b/>
          <w:u w:val="single"/>
        </w:rPr>
      </w:pPr>
      <w:r w:rsidRPr="005B5B22">
        <w:rPr>
          <w:b/>
          <w:u w:val="single"/>
        </w:rPr>
        <w:lastRenderedPageBreak/>
        <w:t>HISTORIAL DE VERSIONES</w:t>
      </w:r>
    </w:p>
    <w:p w14:paraId="113DBB5F" w14:textId="77777777" w:rsidR="00632B15" w:rsidRPr="005B5B22" w:rsidRDefault="00632B15" w:rsidP="00053D52"/>
    <w:tbl>
      <w:tblPr>
        <w:tblW w:w="882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5"/>
        <w:gridCol w:w="1515"/>
        <w:gridCol w:w="3424"/>
        <w:gridCol w:w="2060"/>
      </w:tblGrid>
      <w:tr w:rsidR="00E3735E" w:rsidRPr="005B5B22" w14:paraId="28E7DA27" w14:textId="77777777" w:rsidTr="00E3735E">
        <w:trPr>
          <w:trHeight w:val="347"/>
          <w:jc w:val="center"/>
        </w:trPr>
        <w:tc>
          <w:tcPr>
            <w:tcW w:w="1825" w:type="dxa"/>
            <w:shd w:val="clear" w:color="auto" w:fill="BFBFBF" w:themeFill="background1" w:themeFillShade="BF"/>
          </w:tcPr>
          <w:p w14:paraId="0849D972" w14:textId="77777777" w:rsidR="00E3735E" w:rsidRPr="005B5B22" w:rsidRDefault="00E3735E" w:rsidP="00053D52">
            <w:pPr>
              <w:jc w:val="center"/>
              <w:rPr>
                <w:b/>
              </w:rPr>
            </w:pPr>
            <w:r w:rsidRPr="005B5B22">
              <w:rPr>
                <w:b/>
              </w:rPr>
              <w:t>FECHA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14:paraId="1427AB28" w14:textId="77777777" w:rsidR="00E3735E" w:rsidRPr="005B5B22" w:rsidRDefault="00E3735E" w:rsidP="00053D52">
            <w:pPr>
              <w:jc w:val="center"/>
              <w:rPr>
                <w:b/>
              </w:rPr>
            </w:pPr>
            <w:r w:rsidRPr="005B5B22">
              <w:rPr>
                <w:b/>
              </w:rPr>
              <w:t>VERSIÓN</w:t>
            </w:r>
          </w:p>
        </w:tc>
        <w:tc>
          <w:tcPr>
            <w:tcW w:w="3424" w:type="dxa"/>
            <w:shd w:val="clear" w:color="auto" w:fill="BFBFBF" w:themeFill="background1" w:themeFillShade="BF"/>
          </w:tcPr>
          <w:p w14:paraId="50DDCE9C" w14:textId="77777777" w:rsidR="00E3735E" w:rsidRPr="005B5B22" w:rsidRDefault="00E3735E" w:rsidP="00053D52">
            <w:pPr>
              <w:jc w:val="center"/>
              <w:rPr>
                <w:b/>
              </w:rPr>
            </w:pPr>
            <w:r w:rsidRPr="005B5B22">
              <w:rPr>
                <w:b/>
              </w:rPr>
              <w:t>DESCRIPCIÓN</w:t>
            </w:r>
          </w:p>
        </w:tc>
        <w:tc>
          <w:tcPr>
            <w:tcW w:w="2060" w:type="dxa"/>
            <w:shd w:val="clear" w:color="auto" w:fill="BFBFBF" w:themeFill="background1" w:themeFillShade="BF"/>
          </w:tcPr>
          <w:p w14:paraId="684C0F89" w14:textId="77777777" w:rsidR="00E3735E" w:rsidRPr="005B5B22" w:rsidRDefault="00E3735E" w:rsidP="00053D52">
            <w:pPr>
              <w:jc w:val="center"/>
              <w:rPr>
                <w:b/>
              </w:rPr>
            </w:pPr>
            <w:r w:rsidRPr="005B5B22">
              <w:rPr>
                <w:b/>
              </w:rPr>
              <w:t>AUTOR</w:t>
            </w:r>
          </w:p>
        </w:tc>
      </w:tr>
      <w:tr w:rsidR="00E3735E" w:rsidRPr="005B5B22" w14:paraId="11A30371" w14:textId="77777777" w:rsidTr="00E3735E">
        <w:trPr>
          <w:trHeight w:val="387"/>
          <w:jc w:val="center"/>
        </w:trPr>
        <w:tc>
          <w:tcPr>
            <w:tcW w:w="1825" w:type="dxa"/>
            <w:vAlign w:val="center"/>
          </w:tcPr>
          <w:p w14:paraId="61A8D385" w14:textId="44D64B40" w:rsidR="00E3735E" w:rsidRPr="005B5B22" w:rsidRDefault="00E3735E" w:rsidP="00FE0D82"/>
        </w:tc>
        <w:tc>
          <w:tcPr>
            <w:tcW w:w="1515" w:type="dxa"/>
            <w:vAlign w:val="center"/>
          </w:tcPr>
          <w:p w14:paraId="24C78EDA" w14:textId="77777777" w:rsidR="00E3735E" w:rsidRPr="005B5B22" w:rsidRDefault="00E3735E" w:rsidP="008C1B7B">
            <w:r w:rsidRPr="005B5B22">
              <w:t>0.1</w:t>
            </w:r>
          </w:p>
        </w:tc>
        <w:tc>
          <w:tcPr>
            <w:tcW w:w="3424" w:type="dxa"/>
            <w:vAlign w:val="center"/>
          </w:tcPr>
          <w:p w14:paraId="16C00C80" w14:textId="77777777" w:rsidR="00E3735E" w:rsidRPr="005B5B22" w:rsidRDefault="00E3735E" w:rsidP="00F82A32">
            <w:r w:rsidRPr="005B5B22">
              <w:t xml:space="preserve">Documento Inicial </w:t>
            </w:r>
          </w:p>
        </w:tc>
        <w:tc>
          <w:tcPr>
            <w:tcW w:w="2060" w:type="dxa"/>
            <w:vAlign w:val="center"/>
          </w:tcPr>
          <w:p w14:paraId="362794DE" w14:textId="77777777" w:rsidR="00916CF1" w:rsidRDefault="00916CF1" w:rsidP="00916CF1">
            <w:r>
              <w:t>Wilver Arena</w:t>
            </w:r>
          </w:p>
          <w:p w14:paraId="2786CE8F" w14:textId="77777777" w:rsidR="00916CF1" w:rsidRDefault="00916CF1" w:rsidP="00916CF1">
            <w:r>
              <w:t>Angela Galindo</w:t>
            </w:r>
          </w:p>
          <w:p w14:paraId="79AF097B" w14:textId="77777777" w:rsidR="00916CF1" w:rsidRDefault="00916CF1" w:rsidP="00916CF1">
            <w:r>
              <w:t>Jaider Castellanos</w:t>
            </w:r>
          </w:p>
          <w:p w14:paraId="4B0BA31A" w14:textId="77777777" w:rsidR="00916CF1" w:rsidRDefault="00916CF1" w:rsidP="00916CF1">
            <w:r>
              <w:t>Samuel Pinzón</w:t>
            </w:r>
          </w:p>
          <w:p w14:paraId="60AC5307" w14:textId="187CFA2F" w:rsidR="00E3735E" w:rsidRPr="005B5B22" w:rsidRDefault="00916CF1" w:rsidP="00916CF1">
            <w:r>
              <w:t>Viviana Guerrero</w:t>
            </w:r>
          </w:p>
        </w:tc>
      </w:tr>
    </w:tbl>
    <w:p w14:paraId="2F134D1F" w14:textId="77777777" w:rsidR="00632B15" w:rsidRPr="005B5B22" w:rsidRDefault="00174808" w:rsidP="00053D52">
      <w:r>
        <w:t xml:space="preserve"> </w:t>
      </w:r>
    </w:p>
    <w:p w14:paraId="4E3D275A" w14:textId="77777777" w:rsidR="00632B15" w:rsidRPr="005B5B22" w:rsidRDefault="00632B15" w:rsidP="00053D52"/>
    <w:p w14:paraId="1B1B849C" w14:textId="77777777" w:rsidR="00632B15" w:rsidRPr="005B5B22" w:rsidRDefault="00632B15" w:rsidP="00053D52"/>
    <w:p w14:paraId="09BB1125" w14:textId="77777777" w:rsidR="003759CE" w:rsidRPr="005B5B22" w:rsidRDefault="003759CE">
      <w:pPr>
        <w:widowControl/>
        <w:spacing w:line="240" w:lineRule="auto"/>
        <w:rPr>
          <w:u w:val="single"/>
        </w:rPr>
      </w:pPr>
      <w:r w:rsidRPr="005B5B22">
        <w:rPr>
          <w:u w:val="single"/>
        </w:rPr>
        <w:br w:type="page"/>
      </w:r>
    </w:p>
    <w:p w14:paraId="688D5BF5" w14:textId="77777777" w:rsidR="00BC7B1D" w:rsidRPr="005B5B22" w:rsidRDefault="00BC7B1D" w:rsidP="00BC7B1D">
      <w:pPr>
        <w:pStyle w:val="TDC1"/>
        <w:tabs>
          <w:tab w:val="left" w:pos="600"/>
          <w:tab w:val="right" w:leader="dot" w:pos="9350"/>
        </w:tabs>
        <w:jc w:val="center"/>
        <w:rPr>
          <w:rFonts w:asciiTheme="majorHAnsi" w:hAnsiTheme="majorHAnsi"/>
          <w:sz w:val="24"/>
        </w:rPr>
      </w:pPr>
      <w:r w:rsidRPr="005B5B22">
        <w:rPr>
          <w:rFonts w:asciiTheme="majorHAnsi" w:hAnsiTheme="majorHAnsi"/>
          <w:sz w:val="24"/>
        </w:rPr>
        <w:lastRenderedPageBreak/>
        <w:t>TABLA DE CONTENIDO</w:t>
      </w:r>
    </w:p>
    <w:p w14:paraId="120DA398" w14:textId="77777777" w:rsidR="00BC7B1D" w:rsidRPr="005B5B22" w:rsidRDefault="00BC7B1D" w:rsidP="00BC7B1D"/>
    <w:p w14:paraId="3049ACAD" w14:textId="77777777" w:rsidR="00946EF6" w:rsidRDefault="00BC7B1D">
      <w:pPr>
        <w:pStyle w:val="TDC1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Cs w:val="22"/>
          <w:lang w:eastAsia="es-CO"/>
        </w:rPr>
      </w:pPr>
      <w:r w:rsidRPr="005B5B22">
        <w:rPr>
          <w:rFonts w:asciiTheme="majorHAnsi" w:hAnsiTheme="majorHAnsi"/>
          <w:b w:val="0"/>
          <w:sz w:val="24"/>
        </w:rPr>
        <w:fldChar w:fldCharType="begin"/>
      </w:r>
      <w:r w:rsidRPr="005B5B22">
        <w:rPr>
          <w:rFonts w:asciiTheme="majorHAnsi" w:hAnsiTheme="majorHAnsi"/>
          <w:b w:val="0"/>
          <w:sz w:val="24"/>
        </w:rPr>
        <w:instrText xml:space="preserve"> TOC \o "1-3" \h \z \u </w:instrText>
      </w:r>
      <w:r w:rsidRPr="005B5B22">
        <w:rPr>
          <w:rFonts w:asciiTheme="majorHAnsi" w:hAnsiTheme="majorHAnsi"/>
          <w:b w:val="0"/>
          <w:sz w:val="24"/>
        </w:rPr>
        <w:fldChar w:fldCharType="separate"/>
      </w:r>
      <w:hyperlink w:anchor="_Toc370226882" w:history="1">
        <w:r w:rsidR="00946EF6" w:rsidRPr="0069533E">
          <w:rPr>
            <w:rStyle w:val="Hipervnculo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946EF6">
          <w:rPr>
            <w:rFonts w:asciiTheme="minorHAnsi" w:eastAsiaTheme="minorEastAsia" w:hAnsiTheme="minorHAnsi" w:cstheme="minorBidi"/>
            <w:b w:val="0"/>
            <w:noProof/>
            <w:szCs w:val="22"/>
            <w:lang w:eastAsia="es-CO"/>
          </w:rPr>
          <w:tab/>
        </w:r>
        <w:r w:rsidR="00946EF6" w:rsidRPr="0069533E">
          <w:rPr>
            <w:rStyle w:val="Hipervnculo"/>
            <w:rFonts w:asciiTheme="majorHAnsi" w:hAnsiTheme="majorHAnsi"/>
            <w:noProof/>
          </w:rPr>
          <w:t>DIAGRAMAS</w:t>
        </w:r>
        <w:r w:rsidR="00946EF6">
          <w:rPr>
            <w:noProof/>
            <w:webHidden/>
          </w:rPr>
          <w:tab/>
        </w:r>
        <w:r w:rsidR="00946EF6">
          <w:rPr>
            <w:noProof/>
            <w:webHidden/>
          </w:rPr>
          <w:fldChar w:fldCharType="begin"/>
        </w:r>
        <w:r w:rsidR="00946EF6">
          <w:rPr>
            <w:noProof/>
            <w:webHidden/>
          </w:rPr>
          <w:instrText xml:space="preserve"> PAGEREF _Toc370226882 \h </w:instrText>
        </w:r>
        <w:r w:rsidR="00946EF6">
          <w:rPr>
            <w:noProof/>
            <w:webHidden/>
          </w:rPr>
        </w:r>
        <w:r w:rsidR="00946EF6">
          <w:rPr>
            <w:noProof/>
            <w:webHidden/>
          </w:rPr>
          <w:fldChar w:fldCharType="separate"/>
        </w:r>
        <w:r w:rsidR="00946EF6">
          <w:rPr>
            <w:noProof/>
            <w:webHidden/>
          </w:rPr>
          <w:t>4</w:t>
        </w:r>
        <w:r w:rsidR="00946EF6">
          <w:rPr>
            <w:noProof/>
            <w:webHidden/>
          </w:rPr>
          <w:fldChar w:fldCharType="end"/>
        </w:r>
      </w:hyperlink>
    </w:p>
    <w:p w14:paraId="15723401" w14:textId="77777777" w:rsidR="00946EF6" w:rsidRDefault="00E02DB1">
      <w:pPr>
        <w:pStyle w:val="TDC2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eastAsia="es-CO"/>
        </w:rPr>
      </w:pPr>
      <w:hyperlink w:anchor="_Toc370226883" w:history="1">
        <w:r w:rsidR="00946EF6" w:rsidRPr="0069533E">
          <w:rPr>
            <w:rStyle w:val="Hipervnculo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946EF6">
          <w:rPr>
            <w:rFonts w:asciiTheme="minorHAnsi" w:eastAsiaTheme="minorEastAsia" w:hAnsiTheme="minorHAnsi" w:cstheme="minorBidi"/>
            <w:noProof/>
            <w:szCs w:val="22"/>
            <w:lang w:eastAsia="es-CO"/>
          </w:rPr>
          <w:tab/>
        </w:r>
        <w:r w:rsidR="00946EF6" w:rsidRPr="0069533E">
          <w:rPr>
            <w:rStyle w:val="Hipervnculo"/>
            <w:rFonts w:asciiTheme="majorHAnsi" w:hAnsiTheme="majorHAnsi"/>
            <w:noProof/>
          </w:rPr>
          <w:t>DIAGRAMA DE CONTEXTO</w:t>
        </w:r>
        <w:r w:rsidR="00946EF6">
          <w:rPr>
            <w:noProof/>
            <w:webHidden/>
          </w:rPr>
          <w:tab/>
        </w:r>
        <w:r w:rsidR="00946EF6">
          <w:rPr>
            <w:noProof/>
            <w:webHidden/>
          </w:rPr>
          <w:fldChar w:fldCharType="begin"/>
        </w:r>
        <w:r w:rsidR="00946EF6">
          <w:rPr>
            <w:noProof/>
            <w:webHidden/>
          </w:rPr>
          <w:instrText xml:space="preserve"> PAGEREF _Toc370226883 \h </w:instrText>
        </w:r>
        <w:r w:rsidR="00946EF6">
          <w:rPr>
            <w:noProof/>
            <w:webHidden/>
          </w:rPr>
        </w:r>
        <w:r w:rsidR="00946EF6">
          <w:rPr>
            <w:noProof/>
            <w:webHidden/>
          </w:rPr>
          <w:fldChar w:fldCharType="separate"/>
        </w:r>
        <w:r w:rsidR="00946EF6">
          <w:rPr>
            <w:noProof/>
            <w:webHidden/>
          </w:rPr>
          <w:t>4</w:t>
        </w:r>
        <w:r w:rsidR="00946EF6">
          <w:rPr>
            <w:noProof/>
            <w:webHidden/>
          </w:rPr>
          <w:fldChar w:fldCharType="end"/>
        </w:r>
      </w:hyperlink>
    </w:p>
    <w:p w14:paraId="5941C4F5" w14:textId="77777777" w:rsidR="00946EF6" w:rsidRDefault="00E02DB1">
      <w:pPr>
        <w:pStyle w:val="TDC2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eastAsia="es-CO"/>
        </w:rPr>
      </w:pPr>
      <w:hyperlink w:anchor="_Toc370226884" w:history="1">
        <w:r w:rsidR="00946EF6" w:rsidRPr="0069533E">
          <w:rPr>
            <w:rStyle w:val="Hipervnculo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946EF6">
          <w:rPr>
            <w:rFonts w:asciiTheme="minorHAnsi" w:eastAsiaTheme="minorEastAsia" w:hAnsiTheme="minorHAnsi" w:cstheme="minorBidi"/>
            <w:noProof/>
            <w:szCs w:val="22"/>
            <w:lang w:eastAsia="es-CO"/>
          </w:rPr>
          <w:tab/>
        </w:r>
        <w:r w:rsidR="00946EF6" w:rsidRPr="0069533E">
          <w:rPr>
            <w:rStyle w:val="Hipervnculo"/>
            <w:rFonts w:asciiTheme="majorHAnsi" w:hAnsiTheme="majorHAnsi"/>
            <w:noProof/>
          </w:rPr>
          <w:t>DIAGRAMA DE ACTIVIDADES</w:t>
        </w:r>
        <w:r w:rsidR="00946EF6">
          <w:rPr>
            <w:noProof/>
            <w:webHidden/>
          </w:rPr>
          <w:tab/>
        </w:r>
        <w:r w:rsidR="00946EF6">
          <w:rPr>
            <w:noProof/>
            <w:webHidden/>
          </w:rPr>
          <w:fldChar w:fldCharType="begin"/>
        </w:r>
        <w:r w:rsidR="00946EF6">
          <w:rPr>
            <w:noProof/>
            <w:webHidden/>
          </w:rPr>
          <w:instrText xml:space="preserve"> PAGEREF _Toc370226884 \h </w:instrText>
        </w:r>
        <w:r w:rsidR="00946EF6">
          <w:rPr>
            <w:noProof/>
            <w:webHidden/>
          </w:rPr>
        </w:r>
        <w:r w:rsidR="00946EF6">
          <w:rPr>
            <w:noProof/>
            <w:webHidden/>
          </w:rPr>
          <w:fldChar w:fldCharType="separate"/>
        </w:r>
        <w:r w:rsidR="00946EF6">
          <w:rPr>
            <w:noProof/>
            <w:webHidden/>
          </w:rPr>
          <w:t>5</w:t>
        </w:r>
        <w:r w:rsidR="00946EF6">
          <w:rPr>
            <w:noProof/>
            <w:webHidden/>
          </w:rPr>
          <w:fldChar w:fldCharType="end"/>
        </w:r>
      </w:hyperlink>
    </w:p>
    <w:p w14:paraId="4B2DC67E" w14:textId="77777777" w:rsidR="00946EF6" w:rsidRDefault="00E02DB1">
      <w:pPr>
        <w:pStyle w:val="TDC2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eastAsia="es-CO"/>
        </w:rPr>
      </w:pPr>
      <w:hyperlink w:anchor="_Toc370226885" w:history="1">
        <w:r w:rsidR="00946EF6" w:rsidRPr="0069533E">
          <w:rPr>
            <w:rStyle w:val="Hipervnculo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946EF6">
          <w:rPr>
            <w:rFonts w:asciiTheme="minorHAnsi" w:eastAsiaTheme="minorEastAsia" w:hAnsiTheme="minorHAnsi" w:cstheme="minorBidi"/>
            <w:noProof/>
            <w:szCs w:val="22"/>
            <w:lang w:eastAsia="es-CO"/>
          </w:rPr>
          <w:tab/>
        </w:r>
        <w:r w:rsidR="00946EF6" w:rsidRPr="0069533E">
          <w:rPr>
            <w:rStyle w:val="Hipervnculo"/>
            <w:rFonts w:asciiTheme="majorHAnsi" w:hAnsiTheme="majorHAnsi"/>
            <w:noProof/>
          </w:rPr>
          <w:t>DIAGRAMA DE CASO DE USO</w:t>
        </w:r>
        <w:r w:rsidR="00946EF6">
          <w:rPr>
            <w:noProof/>
            <w:webHidden/>
          </w:rPr>
          <w:tab/>
        </w:r>
        <w:r w:rsidR="00946EF6">
          <w:rPr>
            <w:noProof/>
            <w:webHidden/>
          </w:rPr>
          <w:fldChar w:fldCharType="begin"/>
        </w:r>
        <w:r w:rsidR="00946EF6">
          <w:rPr>
            <w:noProof/>
            <w:webHidden/>
          </w:rPr>
          <w:instrText xml:space="preserve"> PAGEREF _Toc370226885 \h </w:instrText>
        </w:r>
        <w:r w:rsidR="00946EF6">
          <w:rPr>
            <w:noProof/>
            <w:webHidden/>
          </w:rPr>
        </w:r>
        <w:r w:rsidR="00946EF6">
          <w:rPr>
            <w:noProof/>
            <w:webHidden/>
          </w:rPr>
          <w:fldChar w:fldCharType="separate"/>
        </w:r>
        <w:r w:rsidR="00946EF6">
          <w:rPr>
            <w:noProof/>
            <w:webHidden/>
          </w:rPr>
          <w:t>6</w:t>
        </w:r>
        <w:r w:rsidR="00946EF6">
          <w:rPr>
            <w:noProof/>
            <w:webHidden/>
          </w:rPr>
          <w:fldChar w:fldCharType="end"/>
        </w:r>
      </w:hyperlink>
    </w:p>
    <w:p w14:paraId="364CAC10" w14:textId="77777777" w:rsidR="00946EF6" w:rsidRDefault="00E02DB1">
      <w:pPr>
        <w:pStyle w:val="TDC1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Cs w:val="22"/>
          <w:lang w:eastAsia="es-CO"/>
        </w:rPr>
      </w:pPr>
      <w:hyperlink w:anchor="_Toc370226887" w:history="1">
        <w:r w:rsidR="00946EF6" w:rsidRPr="0069533E">
          <w:rPr>
            <w:rStyle w:val="Hipervnculo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946EF6">
          <w:rPr>
            <w:rFonts w:asciiTheme="minorHAnsi" w:eastAsiaTheme="minorEastAsia" w:hAnsiTheme="minorHAnsi" w:cstheme="minorBidi"/>
            <w:b w:val="0"/>
            <w:noProof/>
            <w:szCs w:val="22"/>
            <w:lang w:eastAsia="es-CO"/>
          </w:rPr>
          <w:tab/>
        </w:r>
        <w:r w:rsidR="00946EF6" w:rsidRPr="0069533E">
          <w:rPr>
            <w:rStyle w:val="Hipervnculo"/>
            <w:rFonts w:asciiTheme="majorHAnsi" w:hAnsiTheme="majorHAnsi"/>
            <w:noProof/>
          </w:rPr>
          <w:t>ESPECIFICACIÓN DE CASO DE USO</w:t>
        </w:r>
        <w:r w:rsidR="00946EF6">
          <w:rPr>
            <w:noProof/>
            <w:webHidden/>
          </w:rPr>
          <w:tab/>
        </w:r>
        <w:r w:rsidR="00946EF6">
          <w:rPr>
            <w:noProof/>
            <w:webHidden/>
          </w:rPr>
          <w:fldChar w:fldCharType="begin"/>
        </w:r>
        <w:r w:rsidR="00946EF6">
          <w:rPr>
            <w:noProof/>
            <w:webHidden/>
          </w:rPr>
          <w:instrText xml:space="preserve"> PAGEREF _Toc370226887 \h </w:instrText>
        </w:r>
        <w:r w:rsidR="00946EF6">
          <w:rPr>
            <w:noProof/>
            <w:webHidden/>
          </w:rPr>
        </w:r>
        <w:r w:rsidR="00946EF6">
          <w:rPr>
            <w:noProof/>
            <w:webHidden/>
          </w:rPr>
          <w:fldChar w:fldCharType="separate"/>
        </w:r>
        <w:r w:rsidR="00946EF6">
          <w:rPr>
            <w:noProof/>
            <w:webHidden/>
          </w:rPr>
          <w:t>8</w:t>
        </w:r>
        <w:r w:rsidR="00946EF6">
          <w:rPr>
            <w:noProof/>
            <w:webHidden/>
          </w:rPr>
          <w:fldChar w:fldCharType="end"/>
        </w:r>
      </w:hyperlink>
    </w:p>
    <w:p w14:paraId="3671B848" w14:textId="77777777" w:rsidR="00632B15" w:rsidRPr="005B5B22" w:rsidRDefault="00BC7B1D" w:rsidP="00A871B8">
      <w:pPr>
        <w:spacing w:line="360" w:lineRule="auto"/>
      </w:pPr>
      <w:r w:rsidRPr="005B5B22">
        <w:rPr>
          <w:b/>
        </w:rPr>
        <w:fldChar w:fldCharType="end"/>
      </w:r>
      <w:r w:rsidR="00632B15" w:rsidRPr="005B5B22">
        <w:br w:type="page"/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874FD7" w:rsidRPr="005B5B22" w14:paraId="6EE390EA" w14:textId="77777777" w:rsidTr="003759CE">
        <w:tc>
          <w:tcPr>
            <w:tcW w:w="9468" w:type="dxa"/>
            <w:shd w:val="clear" w:color="auto" w:fill="BFBFBF" w:themeFill="background1" w:themeFillShade="BF"/>
          </w:tcPr>
          <w:p w14:paraId="43B76D29" w14:textId="77777777" w:rsidR="00874FD7" w:rsidRPr="005B5B22" w:rsidRDefault="00874FD7" w:rsidP="003759CE">
            <w:pPr>
              <w:pStyle w:val="Ttulo1"/>
              <w:rPr>
                <w:rFonts w:asciiTheme="majorHAnsi" w:hAnsiTheme="majorHAnsi"/>
              </w:rPr>
            </w:pPr>
            <w:bookmarkStart w:id="0" w:name="_Toc363136179"/>
            <w:bookmarkStart w:id="1" w:name="_Toc370226882"/>
            <w:bookmarkStart w:id="2" w:name="_Toc456598586"/>
            <w:bookmarkStart w:id="3" w:name="_Toc456600917"/>
            <w:r w:rsidRPr="005B5B22">
              <w:rPr>
                <w:rFonts w:asciiTheme="majorHAnsi" w:hAnsiTheme="majorHAnsi"/>
              </w:rPr>
              <w:lastRenderedPageBreak/>
              <w:t>DIAGRAMAS</w:t>
            </w:r>
            <w:bookmarkEnd w:id="0"/>
            <w:bookmarkEnd w:id="1"/>
          </w:p>
        </w:tc>
      </w:tr>
    </w:tbl>
    <w:p w14:paraId="2B3B44BD" w14:textId="77777777" w:rsidR="00874FD7" w:rsidRPr="005B5B22" w:rsidRDefault="00874FD7" w:rsidP="00053D52"/>
    <w:p w14:paraId="1BC8D783" w14:textId="77777777" w:rsidR="00F64B1C" w:rsidRPr="005B5B22" w:rsidRDefault="00021B45" w:rsidP="002D4C1B">
      <w:pPr>
        <w:pStyle w:val="Ttulo2"/>
        <w:rPr>
          <w:rFonts w:asciiTheme="majorHAnsi" w:hAnsiTheme="majorHAnsi"/>
        </w:rPr>
      </w:pPr>
      <w:r w:rsidRPr="005B5B22">
        <w:rPr>
          <w:rFonts w:asciiTheme="majorHAnsi" w:hAnsiTheme="majorHAnsi"/>
        </w:rPr>
        <w:t xml:space="preserve"> </w:t>
      </w:r>
      <w:bookmarkStart w:id="4" w:name="_Toc353348017"/>
      <w:bookmarkStart w:id="5" w:name="_Toc362339475"/>
      <w:bookmarkStart w:id="6" w:name="_Toc363136180"/>
      <w:bookmarkStart w:id="7" w:name="_Toc370226883"/>
      <w:r w:rsidR="00F64B1C" w:rsidRPr="005B5B22">
        <w:rPr>
          <w:rFonts w:asciiTheme="majorHAnsi" w:hAnsiTheme="majorHAnsi"/>
        </w:rPr>
        <w:t>DIAGRAMA DE CONTEXTO</w:t>
      </w:r>
      <w:bookmarkEnd w:id="4"/>
      <w:bookmarkEnd w:id="5"/>
      <w:bookmarkEnd w:id="6"/>
      <w:bookmarkEnd w:id="7"/>
    </w:p>
    <w:p w14:paraId="4E3805C5" w14:textId="77777777" w:rsidR="00132623" w:rsidRPr="005B5B22" w:rsidRDefault="00132623" w:rsidP="00132623">
      <w:bookmarkStart w:id="8" w:name="_Toc363136181"/>
    </w:p>
    <w:p w14:paraId="564239EC" w14:textId="77777777" w:rsidR="00132623" w:rsidRPr="005B5B22" w:rsidRDefault="00132623" w:rsidP="00132623"/>
    <w:p w14:paraId="45B4E707" w14:textId="3F97EB54" w:rsidR="00132623" w:rsidRPr="005B5B22" w:rsidRDefault="00F53501">
      <w:pPr>
        <w:widowControl/>
        <w:spacing w:line="240" w:lineRule="auto"/>
      </w:pPr>
      <w:r w:rsidRPr="00F53501">
        <w:rPr>
          <w:noProof/>
        </w:rPr>
        <w:drawing>
          <wp:inline distT="0" distB="0" distL="0" distR="0" wp14:anchorId="422BDC2B" wp14:editId="54D61117">
            <wp:extent cx="5943600" cy="30333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623" w:rsidRPr="005B5B22">
        <w:br w:type="page"/>
      </w:r>
    </w:p>
    <w:p w14:paraId="480FDEA5" w14:textId="77777777" w:rsidR="002D4C1B" w:rsidRPr="005B5B22" w:rsidRDefault="002D4C1B" w:rsidP="002D4C1B">
      <w:pPr>
        <w:pStyle w:val="Ttulo2"/>
        <w:rPr>
          <w:rFonts w:asciiTheme="majorHAnsi" w:hAnsiTheme="majorHAnsi"/>
        </w:rPr>
      </w:pPr>
      <w:bookmarkStart w:id="9" w:name="_Toc370226884"/>
      <w:r w:rsidRPr="005B5B22">
        <w:rPr>
          <w:rFonts w:asciiTheme="majorHAnsi" w:hAnsiTheme="majorHAnsi"/>
        </w:rPr>
        <w:lastRenderedPageBreak/>
        <w:t>DIAGRAMA DE ACTIVIDADES</w:t>
      </w:r>
      <w:bookmarkEnd w:id="8"/>
      <w:bookmarkEnd w:id="9"/>
    </w:p>
    <w:p w14:paraId="23DD3763" w14:textId="77777777" w:rsidR="002D4C1B" w:rsidRPr="005B5B22" w:rsidRDefault="002D4C1B" w:rsidP="00993D0D">
      <w:pPr>
        <w:widowControl/>
        <w:spacing w:line="240" w:lineRule="auto"/>
        <w:jc w:val="center"/>
        <w:rPr>
          <w:b/>
          <w:snapToGrid w:val="0"/>
          <w:kern w:val="28"/>
        </w:rPr>
      </w:pPr>
    </w:p>
    <w:p w14:paraId="78A28377" w14:textId="2A7B5E82" w:rsidR="00340F89" w:rsidRPr="005B5B22" w:rsidRDefault="006316A9" w:rsidP="00CD483A">
      <w:pPr>
        <w:jc w:val="center"/>
      </w:pPr>
      <w:r w:rsidRPr="006316A9">
        <w:rPr>
          <w:noProof/>
        </w:rPr>
        <w:drawing>
          <wp:inline distT="0" distB="0" distL="0" distR="0" wp14:anchorId="59E567BC" wp14:editId="2DB89161">
            <wp:extent cx="5943600" cy="39300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5668" w14:textId="77777777" w:rsidR="00777101" w:rsidRPr="005B5B22" w:rsidRDefault="00777101">
      <w:pPr>
        <w:widowControl/>
        <w:spacing w:line="240" w:lineRule="auto"/>
      </w:pPr>
      <w:r w:rsidRPr="005B5B22">
        <w:br w:type="page"/>
      </w:r>
    </w:p>
    <w:p w14:paraId="74F19617" w14:textId="77777777" w:rsidR="00874FD7" w:rsidRPr="005B5B22" w:rsidRDefault="00E916DF" w:rsidP="002D4C1B">
      <w:pPr>
        <w:pStyle w:val="Ttulo2"/>
        <w:rPr>
          <w:rFonts w:asciiTheme="majorHAnsi" w:hAnsiTheme="majorHAnsi"/>
          <w:snapToGrid/>
        </w:rPr>
      </w:pPr>
      <w:bookmarkStart w:id="10" w:name="_Toc363136182"/>
      <w:bookmarkStart w:id="11" w:name="_Toc370226885"/>
      <w:r w:rsidRPr="005B5B22">
        <w:rPr>
          <w:rFonts w:asciiTheme="majorHAnsi" w:hAnsiTheme="majorHAnsi"/>
          <w:snapToGrid/>
        </w:rPr>
        <w:lastRenderedPageBreak/>
        <w:t>D</w:t>
      </w:r>
      <w:r w:rsidR="00874FD7" w:rsidRPr="005B5B22">
        <w:rPr>
          <w:rFonts w:asciiTheme="majorHAnsi" w:hAnsiTheme="majorHAnsi"/>
          <w:snapToGrid/>
        </w:rPr>
        <w:t>IAGRAMA DE CASO DE USO</w:t>
      </w:r>
      <w:bookmarkEnd w:id="10"/>
      <w:bookmarkEnd w:id="11"/>
    </w:p>
    <w:p w14:paraId="7317E70A" w14:textId="77777777" w:rsidR="006E5AA6" w:rsidRDefault="006E5AA6" w:rsidP="006E5AA6"/>
    <w:p w14:paraId="7707600B" w14:textId="77777777" w:rsidR="007C2F8E" w:rsidRPr="005B5B22" w:rsidRDefault="007C2F8E" w:rsidP="006E5AA6"/>
    <w:p w14:paraId="70FC781C" w14:textId="1C54B274" w:rsidR="006E5AA6" w:rsidRPr="005B5B22" w:rsidRDefault="006316A9" w:rsidP="007C2F8E">
      <w:pPr>
        <w:widowControl/>
        <w:spacing w:line="240" w:lineRule="auto"/>
        <w:jc w:val="center"/>
      </w:pPr>
      <w:bookmarkStart w:id="12" w:name="_Toc362339478"/>
      <w:bookmarkStart w:id="13" w:name="_Toc363136183"/>
      <w:r w:rsidRPr="006316A9">
        <w:rPr>
          <w:noProof/>
        </w:rPr>
        <w:drawing>
          <wp:inline distT="0" distB="0" distL="0" distR="0" wp14:anchorId="784EDC89" wp14:editId="18FC0D20">
            <wp:extent cx="5943600" cy="27393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BC97" w14:textId="77777777" w:rsidR="006E5AA6" w:rsidRPr="005B5B22" w:rsidRDefault="006E5AA6" w:rsidP="006E5AA6"/>
    <w:p w14:paraId="1E87AE6C" w14:textId="77777777" w:rsidR="007C2F8E" w:rsidRDefault="007C2F8E" w:rsidP="002E27D2">
      <w:pPr>
        <w:pStyle w:val="Ttulo2"/>
        <w:numPr>
          <w:ilvl w:val="0"/>
          <w:numId w:val="0"/>
        </w:numPr>
        <w:ind w:left="709"/>
        <w:rPr>
          <w:rFonts w:asciiTheme="majorHAnsi" w:hAnsiTheme="majorHAnsi"/>
        </w:rPr>
      </w:pPr>
    </w:p>
    <w:p w14:paraId="563B163D" w14:textId="77777777" w:rsidR="002E27D2" w:rsidRDefault="002E27D2" w:rsidP="002E27D2"/>
    <w:p w14:paraId="33D0F40F" w14:textId="77777777" w:rsidR="002E27D2" w:rsidRDefault="002E27D2" w:rsidP="002E27D2"/>
    <w:p w14:paraId="722FAB61" w14:textId="77777777" w:rsidR="002E27D2" w:rsidRDefault="002E27D2" w:rsidP="002E27D2"/>
    <w:p w14:paraId="29CE9077" w14:textId="77777777" w:rsidR="002E27D2" w:rsidRDefault="002E27D2" w:rsidP="002E27D2"/>
    <w:p w14:paraId="7488F22E" w14:textId="77777777" w:rsidR="002E27D2" w:rsidRDefault="002E27D2" w:rsidP="002E27D2"/>
    <w:p w14:paraId="44BFBD74" w14:textId="77777777" w:rsidR="009F1FBB" w:rsidRDefault="009F1FBB">
      <w:pPr>
        <w:widowControl/>
        <w:spacing w:line="240" w:lineRule="auto"/>
      </w:pPr>
      <w:r>
        <w:br w:type="page"/>
      </w:r>
    </w:p>
    <w:bookmarkEnd w:id="12"/>
    <w:bookmarkEnd w:id="13"/>
    <w:p w14:paraId="6688EAB5" w14:textId="40D456B6" w:rsidR="002E27D2" w:rsidRDefault="002E27D2">
      <w:pPr>
        <w:widowControl/>
        <w:spacing w:line="240" w:lineRule="auto"/>
      </w:pPr>
    </w:p>
    <w:tbl>
      <w:tblPr>
        <w:tblStyle w:val="Tablaconcuadrcula"/>
        <w:tblW w:w="9677" w:type="dxa"/>
        <w:tblLook w:val="04A0" w:firstRow="1" w:lastRow="0" w:firstColumn="1" w:lastColumn="0" w:noHBand="0" w:noVBand="1"/>
      </w:tblPr>
      <w:tblGrid>
        <w:gridCol w:w="9677"/>
      </w:tblGrid>
      <w:tr w:rsidR="00874FD7" w:rsidRPr="005B5B22" w14:paraId="141D30A4" w14:textId="77777777" w:rsidTr="002D4C1B">
        <w:tc>
          <w:tcPr>
            <w:tcW w:w="9677" w:type="dxa"/>
            <w:shd w:val="clear" w:color="auto" w:fill="BFBFBF" w:themeFill="background1" w:themeFillShade="BF"/>
          </w:tcPr>
          <w:p w14:paraId="2DA0FD2B" w14:textId="77777777" w:rsidR="00874FD7" w:rsidRPr="005B5B22" w:rsidRDefault="00874FD7" w:rsidP="003759CE">
            <w:pPr>
              <w:pStyle w:val="Ttulo1"/>
              <w:rPr>
                <w:rFonts w:asciiTheme="majorHAnsi" w:hAnsiTheme="majorHAnsi"/>
              </w:rPr>
            </w:pPr>
            <w:bookmarkStart w:id="14" w:name="_Toc363136184"/>
            <w:bookmarkStart w:id="15" w:name="_Toc370226887"/>
            <w:r w:rsidRPr="005B5B22">
              <w:rPr>
                <w:rFonts w:asciiTheme="majorHAnsi" w:hAnsiTheme="majorHAnsi"/>
              </w:rPr>
              <w:t>ESPECIFICACIÓN DE CASO DE USO</w:t>
            </w:r>
            <w:bookmarkEnd w:id="14"/>
            <w:bookmarkEnd w:id="15"/>
            <w:r w:rsidRPr="005B5B22">
              <w:rPr>
                <w:rFonts w:asciiTheme="majorHAnsi" w:hAnsiTheme="majorHAnsi"/>
              </w:rPr>
              <w:t xml:space="preserve"> </w:t>
            </w:r>
          </w:p>
        </w:tc>
      </w:tr>
    </w:tbl>
    <w:p w14:paraId="3EDFCB23" w14:textId="77777777" w:rsidR="00632B15" w:rsidRPr="005B5B22" w:rsidRDefault="00632B15" w:rsidP="00053D52"/>
    <w:tbl>
      <w:tblPr>
        <w:tblW w:w="9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3"/>
        <w:gridCol w:w="252"/>
        <w:gridCol w:w="1846"/>
        <w:gridCol w:w="669"/>
        <w:gridCol w:w="1321"/>
        <w:gridCol w:w="149"/>
        <w:gridCol w:w="43"/>
        <w:gridCol w:w="237"/>
        <w:gridCol w:w="1415"/>
        <w:gridCol w:w="286"/>
        <w:gridCol w:w="2894"/>
      </w:tblGrid>
      <w:tr w:rsidR="00632B15" w:rsidRPr="005B5B22" w14:paraId="53FCB537" w14:textId="77777777" w:rsidTr="00C667F9">
        <w:trPr>
          <w:trHeight w:val="632"/>
          <w:tblHeader/>
        </w:trPr>
        <w:tc>
          <w:tcPr>
            <w:tcW w:w="4641" w:type="dxa"/>
            <w:gridSpan w:val="5"/>
            <w:shd w:val="clear" w:color="auto" w:fill="auto"/>
          </w:tcPr>
          <w:p w14:paraId="2A80C31A" w14:textId="77777777" w:rsidR="00632B15" w:rsidRPr="005B5B22" w:rsidRDefault="00632B15" w:rsidP="00086B4D">
            <w:pPr>
              <w:rPr>
                <w:b/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IDENTIFICADOR CASO DE USO:</w:t>
            </w:r>
            <w:r w:rsidR="001238E2" w:rsidRPr="005B5B22">
              <w:rPr>
                <w:b/>
                <w:color w:val="000000" w:themeColor="text1"/>
              </w:rPr>
              <w:t xml:space="preserve"> </w:t>
            </w:r>
            <w:r w:rsidR="00CF6362" w:rsidRPr="005B5B22">
              <w:rPr>
                <w:color w:val="000000" w:themeColor="text1"/>
              </w:rPr>
              <w:t>CU00</w:t>
            </w:r>
            <w:r w:rsidR="004321F2" w:rsidRPr="005B5B22">
              <w:rPr>
                <w:color w:val="000000" w:themeColor="text1"/>
              </w:rPr>
              <w:t>1</w:t>
            </w:r>
          </w:p>
        </w:tc>
        <w:tc>
          <w:tcPr>
            <w:tcW w:w="5024" w:type="dxa"/>
            <w:gridSpan w:val="6"/>
            <w:shd w:val="clear" w:color="auto" w:fill="auto"/>
          </w:tcPr>
          <w:p w14:paraId="28C97791" w14:textId="7C8C5D36" w:rsidR="004031FD" w:rsidRPr="005B5B22" w:rsidRDefault="00632B15" w:rsidP="003D4717">
            <w:pPr>
              <w:rPr>
                <w:b/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NOMBRE:</w:t>
            </w:r>
            <w:r w:rsidR="003D4717">
              <w:rPr>
                <w:b/>
                <w:color w:val="000000" w:themeColor="text1"/>
              </w:rPr>
              <w:t xml:space="preserve"> </w:t>
            </w:r>
            <w:r w:rsidR="006316A9">
              <w:t>registro de usuarios en el sistema</w:t>
            </w:r>
          </w:p>
        </w:tc>
      </w:tr>
      <w:tr w:rsidR="00632B15" w:rsidRPr="005B5B22" w14:paraId="65308AF2" w14:textId="77777777" w:rsidTr="00AF6703">
        <w:tc>
          <w:tcPr>
            <w:tcW w:w="3320" w:type="dxa"/>
            <w:gridSpan w:val="4"/>
            <w:shd w:val="clear" w:color="auto" w:fill="auto"/>
          </w:tcPr>
          <w:p w14:paraId="20C0DA05" w14:textId="77777777" w:rsidR="00632B15" w:rsidRPr="005B5B22" w:rsidRDefault="00632B15" w:rsidP="00053D52">
            <w:pPr>
              <w:rPr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CATEGORÍA</w:t>
            </w:r>
            <w:r w:rsidR="00F43DA0" w:rsidRPr="005B5B22">
              <w:rPr>
                <w:color w:val="000000" w:themeColor="text1"/>
              </w:rPr>
              <w:t>:</w:t>
            </w:r>
            <w:r w:rsidR="00BB0966" w:rsidRPr="005B5B22">
              <w:rPr>
                <w:color w:val="000000" w:themeColor="text1"/>
              </w:rPr>
              <w:t xml:space="preserve"> </w:t>
            </w:r>
            <w:r w:rsidR="00393340">
              <w:rPr>
                <w:color w:val="000000" w:themeColor="text1"/>
              </w:rPr>
              <w:t>N/A</w:t>
            </w:r>
          </w:p>
        </w:tc>
        <w:tc>
          <w:tcPr>
            <w:tcW w:w="3165" w:type="dxa"/>
            <w:gridSpan w:val="5"/>
            <w:shd w:val="clear" w:color="auto" w:fill="auto"/>
          </w:tcPr>
          <w:p w14:paraId="2178BFE5" w14:textId="2EC5E56B" w:rsidR="008119DF" w:rsidRPr="005B5B22" w:rsidRDefault="00D42ABD" w:rsidP="00DF29B1">
            <w:pPr>
              <w:rPr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TALLA</w:t>
            </w:r>
            <w:r w:rsidR="00632B15" w:rsidRPr="005B5B22">
              <w:rPr>
                <w:color w:val="000000" w:themeColor="text1"/>
              </w:rPr>
              <w:t>:</w:t>
            </w:r>
            <w:r w:rsidR="006316A9">
              <w:rPr>
                <w:color w:val="000000" w:themeColor="text1"/>
              </w:rPr>
              <w:t xml:space="preserve"> N/A</w:t>
            </w:r>
          </w:p>
        </w:tc>
        <w:tc>
          <w:tcPr>
            <w:tcW w:w="3180" w:type="dxa"/>
            <w:gridSpan w:val="2"/>
            <w:shd w:val="clear" w:color="auto" w:fill="auto"/>
          </w:tcPr>
          <w:p w14:paraId="30667202" w14:textId="77777777" w:rsidR="00632B15" w:rsidRPr="005B5B22" w:rsidRDefault="00632B15" w:rsidP="00510801">
            <w:pPr>
              <w:rPr>
                <w:rFonts w:eastAsia="Arial Unicode MS"/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PRIORIDAD</w:t>
            </w:r>
            <w:r w:rsidRPr="005B5B22">
              <w:rPr>
                <w:color w:val="000000" w:themeColor="text1"/>
              </w:rPr>
              <w:t>:</w:t>
            </w:r>
            <w:r w:rsidR="00062F45" w:rsidRPr="005B5B22">
              <w:rPr>
                <w:color w:val="000000" w:themeColor="text1"/>
              </w:rPr>
              <w:t xml:space="preserve"> </w:t>
            </w:r>
            <w:r w:rsidR="006436EB" w:rsidRPr="005B5B22">
              <w:rPr>
                <w:color w:val="000000" w:themeColor="text1"/>
              </w:rPr>
              <w:t xml:space="preserve"> N/A</w:t>
            </w:r>
          </w:p>
        </w:tc>
      </w:tr>
      <w:tr w:rsidR="00D42ABD" w:rsidRPr="005B5B22" w14:paraId="48A59367" w14:textId="77777777" w:rsidTr="00C867BA">
        <w:trPr>
          <w:trHeight w:val="245"/>
        </w:trPr>
        <w:tc>
          <w:tcPr>
            <w:tcW w:w="3320" w:type="dxa"/>
            <w:gridSpan w:val="4"/>
            <w:shd w:val="clear" w:color="auto" w:fill="auto"/>
          </w:tcPr>
          <w:p w14:paraId="124F460D" w14:textId="77777777" w:rsidR="00D42ABD" w:rsidRPr="005B5B22" w:rsidRDefault="00D42ABD" w:rsidP="00C867BA">
            <w:pPr>
              <w:rPr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COMPLEJIDAD</w:t>
            </w:r>
            <w:r w:rsidRPr="005B5B22">
              <w:rPr>
                <w:color w:val="000000" w:themeColor="text1"/>
              </w:rPr>
              <w:t>:</w:t>
            </w:r>
            <w:r w:rsidR="00F72DC7" w:rsidRPr="005B5B22">
              <w:rPr>
                <w:color w:val="000000" w:themeColor="text1"/>
              </w:rPr>
              <w:t xml:space="preserve"> </w:t>
            </w:r>
            <w:r w:rsidR="00C867BA" w:rsidRPr="005B5B22">
              <w:rPr>
                <w:color w:val="000000" w:themeColor="text1"/>
              </w:rPr>
              <w:t>Baja</w:t>
            </w:r>
          </w:p>
        </w:tc>
        <w:tc>
          <w:tcPr>
            <w:tcW w:w="3165" w:type="dxa"/>
            <w:gridSpan w:val="5"/>
            <w:shd w:val="clear" w:color="auto" w:fill="auto"/>
          </w:tcPr>
          <w:p w14:paraId="063F15ED" w14:textId="77777777" w:rsidR="00D42ABD" w:rsidRPr="005B5B22" w:rsidRDefault="00D42ABD" w:rsidP="00053D52">
            <w:pPr>
              <w:rPr>
                <w:color w:val="000000" w:themeColor="text1"/>
              </w:rPr>
            </w:pPr>
          </w:p>
        </w:tc>
        <w:tc>
          <w:tcPr>
            <w:tcW w:w="3180" w:type="dxa"/>
            <w:gridSpan w:val="2"/>
            <w:shd w:val="clear" w:color="auto" w:fill="auto"/>
          </w:tcPr>
          <w:p w14:paraId="3D38D73A" w14:textId="77777777" w:rsidR="00D42ABD" w:rsidRPr="005B5B22" w:rsidRDefault="00D42ABD" w:rsidP="00053D52">
            <w:pPr>
              <w:rPr>
                <w:color w:val="000000" w:themeColor="text1"/>
              </w:rPr>
            </w:pPr>
          </w:p>
        </w:tc>
      </w:tr>
      <w:tr w:rsidR="00632B15" w:rsidRPr="005B5B22" w14:paraId="593645E3" w14:textId="77777777" w:rsidTr="005C6EC6">
        <w:tc>
          <w:tcPr>
            <w:tcW w:w="9665" w:type="dxa"/>
            <w:gridSpan w:val="11"/>
            <w:shd w:val="clear" w:color="auto" w:fill="auto"/>
          </w:tcPr>
          <w:p w14:paraId="4593FBF8" w14:textId="1E59F8DB" w:rsidR="00047C3B" w:rsidRPr="005B5B22" w:rsidRDefault="00632B15" w:rsidP="000823A5">
            <w:r w:rsidRPr="005B5B22">
              <w:rPr>
                <w:b/>
              </w:rPr>
              <w:t>ACTORES</w:t>
            </w:r>
            <w:r w:rsidRPr="005B5B22">
              <w:t>:</w:t>
            </w:r>
            <w:r w:rsidR="0022729B" w:rsidRPr="005B5B22">
              <w:t xml:space="preserve"> </w:t>
            </w:r>
            <w:r w:rsidR="000823A5">
              <w:t xml:space="preserve">Para este caso de uso, se </w:t>
            </w:r>
            <w:r w:rsidR="00BD0D07">
              <w:t>entiende</w:t>
            </w:r>
            <w:r w:rsidR="000823A5">
              <w:t xml:space="preserve"> por actores todos aquellos proceso</w:t>
            </w:r>
            <w:r w:rsidR="004104A0">
              <w:t>s</w:t>
            </w:r>
            <w:r w:rsidR="000823A5">
              <w:t xml:space="preserve"> y usuarios </w:t>
            </w:r>
            <w:r w:rsidR="00E03B85">
              <w:t>que interactúen con el sistema.</w:t>
            </w:r>
          </w:p>
        </w:tc>
      </w:tr>
      <w:tr w:rsidR="00632B15" w:rsidRPr="005B5B22" w14:paraId="0BE4A3DE" w14:textId="77777777" w:rsidTr="005C6EC6">
        <w:tc>
          <w:tcPr>
            <w:tcW w:w="9665" w:type="dxa"/>
            <w:gridSpan w:val="11"/>
            <w:shd w:val="clear" w:color="auto" w:fill="auto"/>
          </w:tcPr>
          <w:p w14:paraId="12240BC8" w14:textId="77777777" w:rsidR="00632B15" w:rsidRPr="005B5B22" w:rsidRDefault="00632B15" w:rsidP="00086B4D">
            <w:pPr>
              <w:rPr>
                <w:b/>
              </w:rPr>
            </w:pPr>
            <w:r w:rsidRPr="005B5B22">
              <w:rPr>
                <w:b/>
              </w:rPr>
              <w:t>CASOS DE USO ASOCIADOS:</w:t>
            </w:r>
            <w:r w:rsidR="00151D35" w:rsidRPr="005B5B22">
              <w:rPr>
                <w:b/>
              </w:rPr>
              <w:t xml:space="preserve"> </w:t>
            </w:r>
            <w:r w:rsidR="00773A8C" w:rsidRPr="00773A8C">
              <w:t>N/A</w:t>
            </w:r>
          </w:p>
        </w:tc>
      </w:tr>
      <w:tr w:rsidR="00632B15" w:rsidRPr="005B5B22" w14:paraId="0E66E52E" w14:textId="77777777" w:rsidTr="005B4244">
        <w:trPr>
          <w:trHeight w:val="358"/>
        </w:trPr>
        <w:tc>
          <w:tcPr>
            <w:tcW w:w="9665" w:type="dxa"/>
            <w:gridSpan w:val="11"/>
            <w:shd w:val="clear" w:color="auto" w:fill="auto"/>
          </w:tcPr>
          <w:p w14:paraId="5D6F3591" w14:textId="5CC4AE99" w:rsidR="00427499" w:rsidRPr="005B5B22" w:rsidRDefault="00632B15" w:rsidP="00487BF1">
            <w:pPr>
              <w:jc w:val="both"/>
              <w:rPr>
                <w:color w:val="000000" w:themeColor="text1"/>
              </w:rPr>
            </w:pPr>
            <w:r w:rsidRPr="005B5B22">
              <w:rPr>
                <w:b/>
              </w:rPr>
              <w:t>PROPÓSITO</w:t>
            </w:r>
            <w:r w:rsidRPr="005B5B22">
              <w:t>:</w:t>
            </w:r>
            <w:r w:rsidR="0016351B" w:rsidRPr="005B5B22">
              <w:t xml:space="preserve"> </w:t>
            </w:r>
            <w:r w:rsidR="00E03B85">
              <w:t xml:space="preserve">realizar la implementación de un módulo de registro de usuarios, los cuales serán los que realizarán los procesos transaccionales del sistema. </w:t>
            </w:r>
          </w:p>
        </w:tc>
      </w:tr>
      <w:tr w:rsidR="00632B15" w:rsidRPr="005B5B22" w14:paraId="5218018E" w14:textId="77777777" w:rsidTr="00C57771">
        <w:trPr>
          <w:trHeight w:val="258"/>
        </w:trPr>
        <w:tc>
          <w:tcPr>
            <w:tcW w:w="966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1C72BF99" w14:textId="53C6A021" w:rsidR="005B4244" w:rsidRPr="005B47A2" w:rsidRDefault="00632B15" w:rsidP="005B4244">
            <w:pPr>
              <w:rPr>
                <w:b/>
              </w:rPr>
            </w:pPr>
            <w:r w:rsidRPr="005B5B22">
              <w:rPr>
                <w:b/>
              </w:rPr>
              <w:t>DATOS DE ENTRADA:</w:t>
            </w:r>
            <w:r w:rsidR="001C2D9E" w:rsidRPr="005B5B22">
              <w:rPr>
                <w:b/>
              </w:rPr>
              <w:t xml:space="preserve"> </w:t>
            </w:r>
            <w:r w:rsidR="00E03B85">
              <w:t>información del usuario, clave, nombre identificación, ciudad, edad, etc.</w:t>
            </w:r>
          </w:p>
          <w:p w14:paraId="792D18A9" w14:textId="77777777" w:rsidR="00C57771" w:rsidRPr="005B5B22" w:rsidRDefault="00C57771" w:rsidP="008348E5"/>
        </w:tc>
      </w:tr>
      <w:tr w:rsidR="007F615C" w:rsidRPr="005B5B22" w14:paraId="75E5926F" w14:textId="77777777" w:rsidTr="002D4C1B">
        <w:tc>
          <w:tcPr>
            <w:tcW w:w="5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008FA8" w14:textId="77777777" w:rsidR="007F615C" w:rsidRPr="005B5B22" w:rsidRDefault="007F615C" w:rsidP="00053D52">
            <w:pPr>
              <w:rPr>
                <w:b/>
              </w:rPr>
            </w:pPr>
            <w:r w:rsidRPr="005B5B22">
              <w:rPr>
                <w:b/>
              </w:rPr>
              <w:t>Id.</w:t>
            </w:r>
          </w:p>
        </w:tc>
        <w:tc>
          <w:tcPr>
            <w:tcW w:w="209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940F86" w14:textId="77777777" w:rsidR="007F615C" w:rsidRPr="005B5B22" w:rsidRDefault="007F615C" w:rsidP="005148A4">
            <w:pPr>
              <w:jc w:val="center"/>
              <w:rPr>
                <w:b/>
              </w:rPr>
            </w:pPr>
            <w:r w:rsidRPr="005B5B22">
              <w:rPr>
                <w:b/>
              </w:rPr>
              <w:t>Nombre</w:t>
            </w:r>
          </w:p>
        </w:tc>
        <w:tc>
          <w:tcPr>
            <w:tcW w:w="241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46C4F" w14:textId="77777777" w:rsidR="007F615C" w:rsidRPr="005B5B22" w:rsidRDefault="007F615C" w:rsidP="007F615C">
            <w:pPr>
              <w:jc w:val="center"/>
              <w:rPr>
                <w:b/>
              </w:rPr>
            </w:pPr>
            <w:r w:rsidRPr="005B5B22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5BEA70" w14:textId="77777777" w:rsidR="007F615C" w:rsidRPr="005B5B22" w:rsidRDefault="007F615C" w:rsidP="005148A4">
            <w:pPr>
              <w:jc w:val="center"/>
              <w:rPr>
                <w:b/>
              </w:rPr>
            </w:pPr>
            <w:r w:rsidRPr="005B5B22">
              <w:rPr>
                <w:b/>
              </w:rPr>
              <w:t>Tipo</w:t>
            </w:r>
          </w:p>
        </w:tc>
        <w:tc>
          <w:tcPr>
            <w:tcW w:w="28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3DBF6D" w14:textId="77777777" w:rsidR="007F615C" w:rsidRPr="005B5B22" w:rsidRDefault="007F615C" w:rsidP="005148A4">
            <w:pPr>
              <w:jc w:val="center"/>
              <w:rPr>
                <w:b/>
              </w:rPr>
            </w:pPr>
            <w:r w:rsidRPr="005B5B22">
              <w:rPr>
                <w:b/>
              </w:rPr>
              <w:t>Validaciones</w:t>
            </w:r>
          </w:p>
        </w:tc>
      </w:tr>
      <w:tr w:rsidR="00F55ED8" w:rsidRPr="005B5B22" w14:paraId="6EE8E5C9" w14:textId="77777777" w:rsidTr="002C027C">
        <w:trPr>
          <w:trHeight w:val="2023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auto"/>
          </w:tcPr>
          <w:p w14:paraId="032FA45D" w14:textId="77777777" w:rsidR="00F55ED8" w:rsidRPr="005B5B22" w:rsidRDefault="00F55ED8" w:rsidP="00053D52">
            <w:r w:rsidRPr="005B5B22">
              <w:t>1</w:t>
            </w:r>
          </w:p>
        </w:tc>
        <w:tc>
          <w:tcPr>
            <w:tcW w:w="2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5C136F6" w14:textId="75C24ADC" w:rsidR="00F55ED8" w:rsidRPr="005B5B22" w:rsidRDefault="00E03B85" w:rsidP="00224505">
            <w:r>
              <w:t>Nombre</w:t>
            </w:r>
          </w:p>
        </w:tc>
        <w:tc>
          <w:tcPr>
            <w:tcW w:w="241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0665787" w14:textId="140B02E4" w:rsidR="00F55ED8" w:rsidRPr="005B5B22" w:rsidRDefault="00E03B85" w:rsidP="00224505">
            <w:r>
              <w:t>Nombre del usuario</w:t>
            </w:r>
            <w:r w:rsidR="00A73595">
              <w:t xml:space="preserve">. 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138D6EC" w14:textId="5AD43FE7" w:rsidR="00F55ED8" w:rsidRPr="005B5B22" w:rsidRDefault="00E03B85" w:rsidP="00224505">
            <w:r>
              <w:t>Alfanumérico</w:t>
            </w:r>
          </w:p>
        </w:tc>
        <w:tc>
          <w:tcPr>
            <w:tcW w:w="2894" w:type="dxa"/>
            <w:tcBorders>
              <w:bottom w:val="single" w:sz="4" w:space="0" w:color="auto"/>
            </w:tcBorders>
            <w:shd w:val="clear" w:color="auto" w:fill="auto"/>
          </w:tcPr>
          <w:p w14:paraId="05BAEB7E" w14:textId="5A6CD12C" w:rsidR="00B7081D" w:rsidRPr="005B5B22" w:rsidRDefault="00E03B85" w:rsidP="00337DC0">
            <w:pPr>
              <w:rPr>
                <w:b/>
              </w:rPr>
            </w:pPr>
            <w:r>
              <w:t xml:space="preserve">Que </w:t>
            </w:r>
            <w:r w:rsidR="00B76FFD">
              <w:t xml:space="preserve">no </w:t>
            </w:r>
            <w:r>
              <w:t>contenga caracteres diferentes a letras.</w:t>
            </w:r>
            <w:r w:rsidR="00B7081D" w:rsidRPr="00B7081D">
              <w:t xml:space="preserve"> </w:t>
            </w:r>
          </w:p>
        </w:tc>
      </w:tr>
      <w:tr w:rsidR="00A73595" w:rsidRPr="005B5B22" w14:paraId="6B8F2C54" w14:textId="77777777" w:rsidTr="002C027C">
        <w:trPr>
          <w:trHeight w:val="2023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auto"/>
          </w:tcPr>
          <w:p w14:paraId="77C445E1" w14:textId="77777777" w:rsidR="00A73595" w:rsidRPr="005B5B22" w:rsidRDefault="00A73595" w:rsidP="00053D52">
            <w:r>
              <w:t>2</w:t>
            </w:r>
          </w:p>
        </w:tc>
        <w:tc>
          <w:tcPr>
            <w:tcW w:w="2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FB9BE4D" w14:textId="5324874E" w:rsidR="00A73595" w:rsidRPr="005B5B22" w:rsidRDefault="00E03B85" w:rsidP="00224505">
            <w:r>
              <w:t>Identificación</w:t>
            </w:r>
          </w:p>
        </w:tc>
        <w:tc>
          <w:tcPr>
            <w:tcW w:w="241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3C669A9" w14:textId="5F4C1C06" w:rsidR="00A73595" w:rsidRPr="005B5B22" w:rsidRDefault="00E03B85" w:rsidP="00224505">
            <w:r>
              <w:t>Número de identificación asociada al usuario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DD0627D" w14:textId="244C99CC" w:rsidR="00A73595" w:rsidRPr="005B5B22" w:rsidRDefault="00560E03" w:rsidP="00224505">
            <w:r>
              <w:t>Numérico</w:t>
            </w:r>
          </w:p>
        </w:tc>
        <w:tc>
          <w:tcPr>
            <w:tcW w:w="2894" w:type="dxa"/>
            <w:tcBorders>
              <w:bottom w:val="single" w:sz="4" w:space="0" w:color="auto"/>
            </w:tcBorders>
            <w:shd w:val="clear" w:color="auto" w:fill="auto"/>
          </w:tcPr>
          <w:p w14:paraId="3E5F5D68" w14:textId="555EBC29" w:rsidR="00A73595" w:rsidRDefault="00560E03" w:rsidP="00224505">
            <w:r>
              <w:t>Que tanga una longitud mayor a 5 caracteres</w:t>
            </w:r>
          </w:p>
        </w:tc>
      </w:tr>
      <w:tr w:rsidR="00560E03" w:rsidRPr="005B5B22" w14:paraId="134974C1" w14:textId="77777777" w:rsidTr="002C027C">
        <w:trPr>
          <w:trHeight w:val="2023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auto"/>
          </w:tcPr>
          <w:p w14:paraId="1D5F0A41" w14:textId="0410D6C6" w:rsidR="00560E03" w:rsidRDefault="00560E03" w:rsidP="00560E03">
            <w:r>
              <w:t>3</w:t>
            </w:r>
          </w:p>
        </w:tc>
        <w:tc>
          <w:tcPr>
            <w:tcW w:w="2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2193375" w14:textId="63E94AF8" w:rsidR="00560E03" w:rsidRDefault="00560E03" w:rsidP="00560E03">
            <w:r>
              <w:t>Clave</w:t>
            </w:r>
          </w:p>
        </w:tc>
        <w:tc>
          <w:tcPr>
            <w:tcW w:w="241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BD7F328" w14:textId="0FD28CF5" w:rsidR="00560E03" w:rsidRDefault="00560E03" w:rsidP="00560E03">
            <w:r>
              <w:t>Contraseña asociada al usuario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69835B3" w14:textId="069F2ADF" w:rsidR="00560E03" w:rsidRDefault="00560E03" w:rsidP="00560E03">
            <w:r>
              <w:t>Alfanumérico</w:t>
            </w:r>
          </w:p>
        </w:tc>
        <w:tc>
          <w:tcPr>
            <w:tcW w:w="2894" w:type="dxa"/>
            <w:tcBorders>
              <w:bottom w:val="single" w:sz="4" w:space="0" w:color="auto"/>
            </w:tcBorders>
            <w:shd w:val="clear" w:color="auto" w:fill="auto"/>
          </w:tcPr>
          <w:p w14:paraId="6FF8EEC8" w14:textId="77777777" w:rsidR="00560E03" w:rsidRDefault="00560E03" w:rsidP="00560E03">
            <w:pPr>
              <w:pStyle w:val="Prrafodelista"/>
              <w:numPr>
                <w:ilvl w:val="0"/>
                <w:numId w:val="8"/>
              </w:numPr>
            </w:pPr>
            <w:r>
              <w:t>Que tanga una longitud mayor a 8 caracteres</w:t>
            </w:r>
          </w:p>
          <w:p w14:paraId="3850EAB8" w14:textId="67C76E24" w:rsidR="00560E03" w:rsidRDefault="00560E03" w:rsidP="00560E03">
            <w:pPr>
              <w:pStyle w:val="Prrafodelista"/>
              <w:numPr>
                <w:ilvl w:val="0"/>
                <w:numId w:val="8"/>
              </w:numPr>
            </w:pPr>
            <w:r>
              <w:t>Que contenga caracteres especiales.</w:t>
            </w:r>
          </w:p>
        </w:tc>
      </w:tr>
      <w:tr w:rsidR="00202AE8" w:rsidRPr="005B5B22" w14:paraId="0BC79927" w14:textId="77777777" w:rsidTr="002C027C">
        <w:trPr>
          <w:trHeight w:val="2023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auto"/>
          </w:tcPr>
          <w:p w14:paraId="5145E197" w14:textId="034B2225" w:rsidR="00202AE8" w:rsidRDefault="00202AE8" w:rsidP="00560E03">
            <w:r>
              <w:lastRenderedPageBreak/>
              <w:t>4</w:t>
            </w:r>
          </w:p>
        </w:tc>
        <w:tc>
          <w:tcPr>
            <w:tcW w:w="2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0EC50A6" w14:textId="2D94F1CC" w:rsidR="00202AE8" w:rsidRDefault="00202AE8" w:rsidP="00560E03">
            <w:r>
              <w:t>Correo</w:t>
            </w:r>
          </w:p>
        </w:tc>
        <w:tc>
          <w:tcPr>
            <w:tcW w:w="241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4DEAE46" w14:textId="19434A75" w:rsidR="00202AE8" w:rsidRDefault="00202AE8" w:rsidP="00560E03">
            <w:r>
              <w:t>Dirección de correo asociado al usuario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DD06F39" w14:textId="4F5DD60B" w:rsidR="00202AE8" w:rsidRDefault="00202AE8" w:rsidP="00560E03">
            <w:r>
              <w:t>Alfanumérico</w:t>
            </w:r>
          </w:p>
        </w:tc>
        <w:tc>
          <w:tcPr>
            <w:tcW w:w="2894" w:type="dxa"/>
            <w:tcBorders>
              <w:bottom w:val="single" w:sz="4" w:space="0" w:color="auto"/>
            </w:tcBorders>
            <w:shd w:val="clear" w:color="auto" w:fill="auto"/>
          </w:tcPr>
          <w:p w14:paraId="3C55A7FC" w14:textId="630FCF14" w:rsidR="00202AE8" w:rsidRDefault="003778C9" w:rsidP="003778C9">
            <w:pPr>
              <w:pStyle w:val="Prrafodelista"/>
              <w:numPr>
                <w:ilvl w:val="0"/>
                <w:numId w:val="9"/>
              </w:numPr>
            </w:pPr>
            <w:r>
              <w:t>Que contenga el carácter @</w:t>
            </w:r>
          </w:p>
          <w:p w14:paraId="70882AAC" w14:textId="1E408733" w:rsidR="003778C9" w:rsidRDefault="003778C9" w:rsidP="003778C9">
            <w:pPr>
              <w:pStyle w:val="Prrafodelista"/>
              <w:numPr>
                <w:ilvl w:val="0"/>
                <w:numId w:val="9"/>
              </w:numPr>
            </w:pPr>
            <w:r>
              <w:t>Que contenga un dominio (.com, .net)</w:t>
            </w:r>
          </w:p>
          <w:p w14:paraId="7047C118" w14:textId="7013A2B3" w:rsidR="003778C9" w:rsidRDefault="003778C9" w:rsidP="00202AE8"/>
        </w:tc>
      </w:tr>
      <w:tr w:rsidR="00560E03" w:rsidRPr="005B5B22" w14:paraId="3A9A8ECC" w14:textId="77777777" w:rsidTr="008E68A7">
        <w:tc>
          <w:tcPr>
            <w:tcW w:w="966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A492A4" w14:textId="77777777" w:rsidR="00560E03" w:rsidRPr="005B5B22" w:rsidRDefault="00560E03" w:rsidP="00560E03">
            <w:pPr>
              <w:jc w:val="center"/>
              <w:rPr>
                <w:rFonts w:eastAsia="Arial Unicode MS"/>
                <w:b/>
                <w:u w:val="single"/>
              </w:rPr>
            </w:pPr>
          </w:p>
        </w:tc>
      </w:tr>
      <w:tr w:rsidR="00560E03" w:rsidRPr="005B5B22" w14:paraId="78EF3CA4" w14:textId="77777777" w:rsidTr="005C6EC6">
        <w:tc>
          <w:tcPr>
            <w:tcW w:w="9665" w:type="dxa"/>
            <w:gridSpan w:val="11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664ED44" w14:textId="530230AC" w:rsidR="005115D0" w:rsidRPr="005115D0" w:rsidRDefault="00560E03" w:rsidP="00560E03">
            <w:r w:rsidRPr="005B5B22">
              <w:rPr>
                <w:b/>
              </w:rPr>
              <w:t xml:space="preserve">DATOS DE SALIDA: </w:t>
            </w:r>
            <w:r w:rsidR="005115D0">
              <w:t>Mensaje con información si el proceso fue exitoso.</w:t>
            </w:r>
          </w:p>
        </w:tc>
      </w:tr>
      <w:tr w:rsidR="00560E03" w:rsidRPr="005B5B22" w14:paraId="60AEA575" w14:textId="77777777" w:rsidTr="005C6EC6">
        <w:tc>
          <w:tcPr>
            <w:tcW w:w="9665" w:type="dxa"/>
            <w:gridSpan w:val="11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CF651D9" w14:textId="33B131A9" w:rsidR="00560E03" w:rsidRPr="00732A58" w:rsidRDefault="00560E03" w:rsidP="00560E03">
            <w:r w:rsidRPr="00732A58">
              <w:t xml:space="preserve">Una </w:t>
            </w:r>
            <w:r>
              <w:t xml:space="preserve">vez el proceso se ejecute satisfactoriamente debe retornar </w:t>
            </w:r>
            <w:r w:rsidR="005115D0">
              <w:t>un mensaje de registro éxitos y realizar el login de usuario en el sistema.</w:t>
            </w:r>
          </w:p>
        </w:tc>
      </w:tr>
      <w:tr w:rsidR="00560E03" w:rsidRPr="005B5B22" w14:paraId="3E434260" w14:textId="77777777" w:rsidTr="008E68A7">
        <w:tc>
          <w:tcPr>
            <w:tcW w:w="966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9F31B8" w14:textId="77777777" w:rsidR="00560E03" w:rsidRPr="005B5B22" w:rsidRDefault="00560E03" w:rsidP="00560E03">
            <w:pPr>
              <w:rPr>
                <w:rFonts w:eastAsia="Arial Unicode MS"/>
              </w:rPr>
            </w:pPr>
          </w:p>
        </w:tc>
      </w:tr>
      <w:tr w:rsidR="00560E03" w:rsidRPr="005B5B22" w14:paraId="1093EC68" w14:textId="77777777" w:rsidTr="005C6EC6">
        <w:tc>
          <w:tcPr>
            <w:tcW w:w="9665" w:type="dxa"/>
            <w:gridSpan w:val="11"/>
            <w:shd w:val="clear" w:color="auto" w:fill="auto"/>
          </w:tcPr>
          <w:p w14:paraId="3556313F" w14:textId="77777777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t>PRECONDICIÓNES:</w:t>
            </w:r>
          </w:p>
          <w:p w14:paraId="46AC0598" w14:textId="77777777" w:rsidR="00560E03" w:rsidRPr="005B5B22" w:rsidRDefault="00560E03" w:rsidP="00560E03">
            <w:pPr>
              <w:rPr>
                <w:b/>
              </w:rPr>
            </w:pPr>
          </w:p>
          <w:p w14:paraId="7286CE30" w14:textId="77777777" w:rsidR="00560E03" w:rsidRDefault="00560E03" w:rsidP="005115D0">
            <w:pPr>
              <w:pStyle w:val="Prrafodelista"/>
              <w:numPr>
                <w:ilvl w:val="0"/>
                <w:numId w:val="4"/>
              </w:numPr>
            </w:pPr>
            <w:r w:rsidRPr="005B5B22">
              <w:t>Establecer conexión con la base de datos</w:t>
            </w:r>
            <w:r w:rsidR="005115D0">
              <w:t xml:space="preserve"> del sistema.</w:t>
            </w:r>
          </w:p>
          <w:p w14:paraId="523D312A" w14:textId="24D3F5BB" w:rsidR="005115D0" w:rsidRPr="005115D0" w:rsidRDefault="005115D0" w:rsidP="005115D0">
            <w:pPr>
              <w:pStyle w:val="Prrafodelista"/>
            </w:pPr>
          </w:p>
        </w:tc>
      </w:tr>
      <w:tr w:rsidR="00560E03" w:rsidRPr="005B5B22" w14:paraId="43BF9556" w14:textId="77777777" w:rsidTr="005C6EC6">
        <w:tc>
          <w:tcPr>
            <w:tcW w:w="9665" w:type="dxa"/>
            <w:gridSpan w:val="11"/>
            <w:shd w:val="clear" w:color="auto" w:fill="auto"/>
          </w:tcPr>
          <w:p w14:paraId="15E10496" w14:textId="77777777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t>POST CONDICIONES:</w:t>
            </w:r>
          </w:p>
          <w:p w14:paraId="7479A7CF" w14:textId="77777777" w:rsidR="00560E03" w:rsidRPr="005B5B22" w:rsidRDefault="00560E03" w:rsidP="00560E03">
            <w:pPr>
              <w:rPr>
                <w:b/>
              </w:rPr>
            </w:pPr>
          </w:p>
          <w:p w14:paraId="7A27AEAD" w14:textId="1D732D4C" w:rsidR="00560E03" w:rsidRPr="005B5B22" w:rsidRDefault="00560E03" w:rsidP="00560E03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proceso debe devolver</w:t>
            </w:r>
            <w:r w:rsidR="005115D0">
              <w:t xml:space="preserve"> un mensaje indicando el registro de la información del usuario en el sistema</w:t>
            </w:r>
            <w:r>
              <w:t>.</w:t>
            </w:r>
          </w:p>
          <w:p w14:paraId="5F651410" w14:textId="77777777" w:rsidR="00560E03" w:rsidRPr="005B5B22" w:rsidRDefault="00560E03" w:rsidP="00560E03">
            <w:pPr>
              <w:pStyle w:val="Prrafodelista"/>
              <w:jc w:val="both"/>
            </w:pPr>
          </w:p>
        </w:tc>
      </w:tr>
      <w:tr w:rsidR="00560E03" w:rsidRPr="005B5B22" w14:paraId="28C435B7" w14:textId="77777777" w:rsidTr="005C6EC6">
        <w:tc>
          <w:tcPr>
            <w:tcW w:w="9665" w:type="dxa"/>
            <w:gridSpan w:val="11"/>
            <w:shd w:val="clear" w:color="auto" w:fill="auto"/>
          </w:tcPr>
          <w:p w14:paraId="27D0D0D2" w14:textId="77777777" w:rsidR="00560E03" w:rsidRPr="005B5B22" w:rsidRDefault="00560E03" w:rsidP="00560E03">
            <w:r w:rsidRPr="005B5B22">
              <w:rPr>
                <w:b/>
              </w:rPr>
              <w:t xml:space="preserve">RESTRICCIONES: </w:t>
            </w:r>
            <w:r w:rsidRPr="005B5B22">
              <w:t>N/A</w:t>
            </w:r>
          </w:p>
          <w:p w14:paraId="10E7D432" w14:textId="77777777" w:rsidR="00560E03" w:rsidRPr="005B5B22" w:rsidRDefault="00560E03" w:rsidP="00560E03">
            <w:pPr>
              <w:rPr>
                <w:b/>
              </w:rPr>
            </w:pPr>
          </w:p>
        </w:tc>
      </w:tr>
      <w:tr w:rsidR="00560E03" w:rsidRPr="005B5B22" w14:paraId="46ADB23B" w14:textId="77777777" w:rsidTr="005C6EC6">
        <w:tc>
          <w:tcPr>
            <w:tcW w:w="9665" w:type="dxa"/>
            <w:gridSpan w:val="11"/>
            <w:shd w:val="clear" w:color="auto" w:fill="auto"/>
          </w:tcPr>
          <w:p w14:paraId="3913C65D" w14:textId="4AA7B2B7" w:rsidR="00560E03" w:rsidRPr="005B5B22" w:rsidRDefault="00560E03" w:rsidP="00560E03">
            <w:pPr>
              <w:tabs>
                <w:tab w:val="left" w:pos="3518"/>
              </w:tabs>
              <w:rPr>
                <w:b/>
              </w:rPr>
            </w:pPr>
            <w:r w:rsidRPr="005B5B22">
              <w:rPr>
                <w:b/>
              </w:rPr>
              <w:t>CONTROLES:</w:t>
            </w:r>
            <w:r w:rsidR="00895C0B">
              <w:rPr>
                <w:b/>
              </w:rPr>
              <w:t xml:space="preserve"> </w:t>
            </w:r>
            <w:r w:rsidR="00895C0B">
              <w:t>N/A</w:t>
            </w:r>
            <w:r w:rsidRPr="005B5B22">
              <w:rPr>
                <w:rFonts w:eastAsia="Arial Unicode MS"/>
              </w:rPr>
              <w:t>.</w:t>
            </w:r>
          </w:p>
        </w:tc>
      </w:tr>
      <w:tr w:rsidR="00560E03" w:rsidRPr="005B5B22" w14:paraId="315D115F" w14:textId="77777777" w:rsidTr="005C6EC6">
        <w:tc>
          <w:tcPr>
            <w:tcW w:w="9665" w:type="dxa"/>
            <w:gridSpan w:val="11"/>
            <w:shd w:val="clear" w:color="auto" w:fill="auto"/>
          </w:tcPr>
          <w:p w14:paraId="109B501D" w14:textId="77777777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t xml:space="preserve">METRICAS: </w:t>
            </w:r>
            <w:r w:rsidRPr="005B5B22">
              <w:t>N/A</w:t>
            </w:r>
          </w:p>
        </w:tc>
      </w:tr>
      <w:tr w:rsidR="00560E03" w:rsidRPr="005B5B22" w14:paraId="1571FB25" w14:textId="77777777" w:rsidTr="005C6EC6">
        <w:tc>
          <w:tcPr>
            <w:tcW w:w="9665" w:type="dxa"/>
            <w:gridSpan w:val="11"/>
            <w:shd w:val="clear" w:color="auto" w:fill="auto"/>
          </w:tcPr>
          <w:p w14:paraId="5A704320" w14:textId="77777777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t>CRITERIOS DE ACEPTACIÓN:</w:t>
            </w:r>
          </w:p>
          <w:p w14:paraId="1FCC05C2" w14:textId="77777777" w:rsidR="00560E03" w:rsidRPr="005B5B22" w:rsidRDefault="00560E03" w:rsidP="00560E03">
            <w:pPr>
              <w:rPr>
                <w:b/>
              </w:rPr>
            </w:pPr>
          </w:p>
          <w:p w14:paraId="7105A2DD" w14:textId="4AAE13CA" w:rsidR="00560E03" w:rsidRPr="005B5B22" w:rsidRDefault="00560E03" w:rsidP="00560E03">
            <w:pPr>
              <w:pStyle w:val="Prrafodelista"/>
              <w:numPr>
                <w:ilvl w:val="0"/>
                <w:numId w:val="4"/>
              </w:numPr>
              <w:jc w:val="both"/>
            </w:pPr>
            <w:r w:rsidRPr="005B5B22">
              <w:t xml:space="preserve">El proceso devuelve correctamente el </w:t>
            </w:r>
            <w:r w:rsidR="008E448B">
              <w:t>registro del usuario en el sistema</w:t>
            </w:r>
            <w:r w:rsidRPr="005B5B22">
              <w:t xml:space="preserve">. </w:t>
            </w:r>
          </w:p>
          <w:p w14:paraId="0045EBC1" w14:textId="77777777" w:rsidR="00560E03" w:rsidRPr="005B5B22" w:rsidRDefault="00560E03" w:rsidP="00560E03">
            <w:pPr>
              <w:pStyle w:val="Prrafodelista"/>
              <w:jc w:val="both"/>
            </w:pPr>
          </w:p>
        </w:tc>
      </w:tr>
      <w:tr w:rsidR="00560E03" w:rsidRPr="005B5B22" w14:paraId="6A4CF3D4" w14:textId="77777777" w:rsidTr="005C6EC6">
        <w:tc>
          <w:tcPr>
            <w:tcW w:w="966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50BC7E7A" w14:textId="77777777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t>FLUJO NORMAL DE TRABAJO- FN</w:t>
            </w:r>
            <w:r>
              <w:rPr>
                <w:b/>
              </w:rPr>
              <w:t>-01</w:t>
            </w:r>
          </w:p>
        </w:tc>
      </w:tr>
      <w:tr w:rsidR="00560E03" w:rsidRPr="005B5B22" w14:paraId="355472F1" w14:textId="77777777" w:rsidTr="002D4C1B">
        <w:tc>
          <w:tcPr>
            <w:tcW w:w="805" w:type="dxa"/>
            <w:gridSpan w:val="2"/>
            <w:shd w:val="clear" w:color="auto" w:fill="BFBFBF" w:themeFill="background1" w:themeFillShade="BF"/>
          </w:tcPr>
          <w:p w14:paraId="2532F272" w14:textId="77777777" w:rsidR="00560E03" w:rsidRPr="005B5B22" w:rsidRDefault="00560E03" w:rsidP="00560E03">
            <w:pPr>
              <w:jc w:val="center"/>
              <w:rPr>
                <w:b/>
              </w:rPr>
            </w:pPr>
            <w:r w:rsidRPr="005B5B22">
              <w:rPr>
                <w:b/>
              </w:rPr>
              <w:t>Paso</w:t>
            </w:r>
          </w:p>
        </w:tc>
        <w:tc>
          <w:tcPr>
            <w:tcW w:w="3985" w:type="dxa"/>
            <w:gridSpan w:val="4"/>
            <w:shd w:val="clear" w:color="auto" w:fill="BFBFBF" w:themeFill="background1" w:themeFillShade="BF"/>
          </w:tcPr>
          <w:p w14:paraId="2E8BBE81" w14:textId="77777777" w:rsidR="00560E03" w:rsidRPr="005B5B22" w:rsidRDefault="00560E03" w:rsidP="00560E03">
            <w:pPr>
              <w:jc w:val="center"/>
              <w:rPr>
                <w:b/>
              </w:rPr>
            </w:pPr>
            <w:r w:rsidRPr="005B5B22">
              <w:rPr>
                <w:b/>
              </w:rPr>
              <w:t xml:space="preserve">Comportamiento del actor </w:t>
            </w:r>
          </w:p>
        </w:tc>
        <w:tc>
          <w:tcPr>
            <w:tcW w:w="4875" w:type="dxa"/>
            <w:gridSpan w:val="5"/>
            <w:shd w:val="clear" w:color="auto" w:fill="BFBFBF" w:themeFill="background1" w:themeFillShade="BF"/>
          </w:tcPr>
          <w:p w14:paraId="42183274" w14:textId="77777777" w:rsidR="00560E03" w:rsidRPr="005B5B22" w:rsidRDefault="00560E03" w:rsidP="00560E03">
            <w:pPr>
              <w:jc w:val="center"/>
              <w:rPr>
                <w:b/>
              </w:rPr>
            </w:pPr>
            <w:r w:rsidRPr="005B5B22">
              <w:rPr>
                <w:b/>
              </w:rPr>
              <w:t>Comportamiento del Proceso</w:t>
            </w:r>
          </w:p>
        </w:tc>
      </w:tr>
      <w:tr w:rsidR="00560E03" w:rsidRPr="005B5B22" w14:paraId="5ED51873" w14:textId="77777777" w:rsidTr="00AF6703">
        <w:tc>
          <w:tcPr>
            <w:tcW w:w="805" w:type="dxa"/>
            <w:gridSpan w:val="2"/>
            <w:shd w:val="clear" w:color="auto" w:fill="auto"/>
            <w:vAlign w:val="center"/>
          </w:tcPr>
          <w:p w14:paraId="03CA697C" w14:textId="77777777" w:rsidR="00560E03" w:rsidRPr="005B5B22" w:rsidRDefault="00560E03" w:rsidP="00560E03">
            <w:pPr>
              <w:jc w:val="center"/>
            </w:pPr>
            <w:r w:rsidRPr="005B5B22">
              <w:t>1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073D7D09" w14:textId="179D7FC4" w:rsidR="00560E03" w:rsidRPr="005B5B22" w:rsidRDefault="00560E03" w:rsidP="00560E03">
            <w:pPr>
              <w:jc w:val="both"/>
            </w:pPr>
            <w:r w:rsidRPr="005B5B22">
              <w:t>El caso de uso inic</w:t>
            </w:r>
            <w:r>
              <w:t>ia cuando el actor</w:t>
            </w:r>
            <w:r w:rsidR="00546F60">
              <w:t xml:space="preserve"> realiza el ingreso al portal</w:t>
            </w:r>
            <w:r w:rsidRPr="005B5B22">
              <w:t xml:space="preserve">. </w:t>
            </w:r>
          </w:p>
        </w:tc>
        <w:tc>
          <w:tcPr>
            <w:tcW w:w="4875" w:type="dxa"/>
            <w:gridSpan w:val="5"/>
            <w:shd w:val="clear" w:color="auto" w:fill="auto"/>
          </w:tcPr>
          <w:p w14:paraId="5CF28494" w14:textId="77777777" w:rsidR="00560E03" w:rsidRPr="005B5B22" w:rsidRDefault="00560E03" w:rsidP="00560E03">
            <w:pPr>
              <w:jc w:val="both"/>
            </w:pPr>
          </w:p>
        </w:tc>
      </w:tr>
      <w:tr w:rsidR="00560E03" w:rsidRPr="005B5B22" w14:paraId="7E34FA4D" w14:textId="77777777" w:rsidTr="00AF6703">
        <w:tc>
          <w:tcPr>
            <w:tcW w:w="805" w:type="dxa"/>
            <w:gridSpan w:val="2"/>
            <w:shd w:val="clear" w:color="auto" w:fill="auto"/>
            <w:vAlign w:val="center"/>
          </w:tcPr>
          <w:p w14:paraId="3017E931" w14:textId="77777777" w:rsidR="00560E03" w:rsidRPr="005B5B22" w:rsidRDefault="00560E03" w:rsidP="00560E03">
            <w:pPr>
              <w:jc w:val="center"/>
            </w:pPr>
            <w:r w:rsidRPr="005B5B22">
              <w:t>2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2059C87B" w14:textId="77777777" w:rsidR="00560E03" w:rsidRPr="005B5B22" w:rsidRDefault="00560E03" w:rsidP="00560E03">
            <w:pPr>
              <w:jc w:val="both"/>
              <w:rPr>
                <w:b/>
              </w:rPr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2F6CDBB2" w14:textId="23E72C5E" w:rsidR="00560E03" w:rsidRPr="005B5B22" w:rsidRDefault="00546F60" w:rsidP="00560E03">
            <w:pPr>
              <w:jc w:val="both"/>
            </w:pPr>
            <w:r>
              <w:t xml:space="preserve">El usuario selecciona la opción de registro de </w:t>
            </w:r>
            <w:r w:rsidR="00E81B30">
              <w:t>información</w:t>
            </w:r>
            <w:r>
              <w:t>.</w:t>
            </w:r>
          </w:p>
        </w:tc>
      </w:tr>
      <w:tr w:rsidR="00560E03" w:rsidRPr="005B5B22" w14:paraId="18B45126" w14:textId="77777777" w:rsidTr="00AF6703">
        <w:tc>
          <w:tcPr>
            <w:tcW w:w="805" w:type="dxa"/>
            <w:gridSpan w:val="2"/>
            <w:shd w:val="clear" w:color="auto" w:fill="auto"/>
            <w:vAlign w:val="center"/>
          </w:tcPr>
          <w:p w14:paraId="5173567B" w14:textId="77777777" w:rsidR="00560E03" w:rsidRPr="005B5B22" w:rsidRDefault="00560E03" w:rsidP="00560E03">
            <w:pPr>
              <w:jc w:val="center"/>
            </w:pPr>
            <w:r>
              <w:t>3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50C985EC" w14:textId="77777777" w:rsidR="00560E03" w:rsidRPr="005B5B22" w:rsidRDefault="00560E03" w:rsidP="00560E03">
            <w:pPr>
              <w:jc w:val="both"/>
              <w:rPr>
                <w:b/>
              </w:rPr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69450A98" w14:textId="7EA0F9FB" w:rsidR="00560E03" w:rsidRPr="005B5B22" w:rsidRDefault="00E81B30" w:rsidP="00560E03">
            <w:pPr>
              <w:jc w:val="both"/>
            </w:pPr>
            <w:r>
              <w:t>Se debe generar un formulario para la captura de información del usuario.</w:t>
            </w:r>
          </w:p>
        </w:tc>
      </w:tr>
      <w:tr w:rsidR="00560E03" w:rsidRPr="005B5B22" w14:paraId="2BC8304E" w14:textId="77777777" w:rsidTr="00AF6703">
        <w:tc>
          <w:tcPr>
            <w:tcW w:w="805" w:type="dxa"/>
            <w:gridSpan w:val="2"/>
            <w:shd w:val="clear" w:color="auto" w:fill="auto"/>
            <w:vAlign w:val="center"/>
          </w:tcPr>
          <w:p w14:paraId="5899CFCE" w14:textId="77777777" w:rsidR="00560E03" w:rsidRPr="005B5B22" w:rsidRDefault="00560E03" w:rsidP="00560E03">
            <w:pPr>
              <w:jc w:val="center"/>
            </w:pPr>
            <w:r>
              <w:t>4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1FC60A19" w14:textId="77777777" w:rsidR="00560E03" w:rsidRPr="005B5B22" w:rsidRDefault="00560E03" w:rsidP="00560E03">
            <w:pPr>
              <w:jc w:val="both"/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01F84052" w14:textId="720C6F79" w:rsidR="00560E03" w:rsidRPr="005B5B22" w:rsidRDefault="00E81B30" w:rsidP="00560E03">
            <w:pPr>
              <w:jc w:val="both"/>
            </w:pPr>
            <w:r>
              <w:t xml:space="preserve">Se realiza el ingreso de </w:t>
            </w:r>
            <w:r w:rsidR="00581993">
              <w:t xml:space="preserve">información en </w:t>
            </w:r>
            <w:r>
              <w:t xml:space="preserve">el formulario </w:t>
            </w:r>
            <w:r w:rsidR="00581993">
              <w:t>generado por el sistema.</w:t>
            </w:r>
          </w:p>
        </w:tc>
      </w:tr>
      <w:tr w:rsidR="00560E03" w:rsidRPr="005B5B22" w14:paraId="5DB420CF" w14:textId="77777777" w:rsidTr="00AF6703">
        <w:tc>
          <w:tcPr>
            <w:tcW w:w="805" w:type="dxa"/>
            <w:gridSpan w:val="2"/>
            <w:shd w:val="clear" w:color="auto" w:fill="auto"/>
            <w:vAlign w:val="center"/>
          </w:tcPr>
          <w:p w14:paraId="39F1E1C0" w14:textId="77777777" w:rsidR="00560E03" w:rsidRDefault="00560E03" w:rsidP="00560E03">
            <w:pPr>
              <w:jc w:val="center"/>
            </w:pPr>
            <w:r>
              <w:t>5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0F6E6330" w14:textId="77777777" w:rsidR="00560E03" w:rsidRPr="005B5B22" w:rsidRDefault="00560E03" w:rsidP="00560E03">
            <w:pPr>
              <w:jc w:val="both"/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18DFD326" w14:textId="28052927" w:rsidR="00560E03" w:rsidRPr="005B5B22" w:rsidRDefault="00581993" w:rsidP="00560E03">
            <w:pPr>
              <w:jc w:val="both"/>
            </w:pPr>
            <w:r>
              <w:t xml:space="preserve">Se realiza la validación de la </w:t>
            </w:r>
            <w:r w:rsidR="00B015E4">
              <w:t>información del</w:t>
            </w:r>
            <w:r>
              <w:t xml:space="preserve"> usuario de forma exitosa por parte del </w:t>
            </w:r>
            <w:r>
              <w:lastRenderedPageBreak/>
              <w:t>sistema.</w:t>
            </w:r>
          </w:p>
        </w:tc>
      </w:tr>
      <w:tr w:rsidR="00560E03" w:rsidRPr="005B5B22" w14:paraId="1669D0BD" w14:textId="77777777" w:rsidTr="00AF6703">
        <w:tc>
          <w:tcPr>
            <w:tcW w:w="805" w:type="dxa"/>
            <w:gridSpan w:val="2"/>
            <w:shd w:val="clear" w:color="auto" w:fill="auto"/>
            <w:vAlign w:val="center"/>
          </w:tcPr>
          <w:p w14:paraId="625B9464" w14:textId="77777777" w:rsidR="00560E03" w:rsidRDefault="00560E03" w:rsidP="00560E03">
            <w:pPr>
              <w:jc w:val="center"/>
            </w:pPr>
            <w:r>
              <w:lastRenderedPageBreak/>
              <w:t>6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6E58AF72" w14:textId="77777777" w:rsidR="00560E03" w:rsidRPr="005B5B22" w:rsidRDefault="00560E03" w:rsidP="00560E03">
            <w:pPr>
              <w:jc w:val="both"/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5B4F9090" w14:textId="6CEA1E90" w:rsidR="00560E03" w:rsidRDefault="00581993" w:rsidP="00560E03">
            <w:pPr>
              <w:jc w:val="both"/>
            </w:pPr>
            <w:r>
              <w:t xml:space="preserve">Se realiza registro de información en la base de datos del sistema. </w:t>
            </w:r>
          </w:p>
        </w:tc>
      </w:tr>
      <w:tr w:rsidR="00560E03" w:rsidRPr="005B5B22" w14:paraId="645DC0FE" w14:textId="77777777" w:rsidTr="00AF6703">
        <w:tc>
          <w:tcPr>
            <w:tcW w:w="805" w:type="dxa"/>
            <w:gridSpan w:val="2"/>
            <w:shd w:val="clear" w:color="auto" w:fill="auto"/>
            <w:vAlign w:val="center"/>
          </w:tcPr>
          <w:p w14:paraId="74798FC4" w14:textId="77777777" w:rsidR="00560E03" w:rsidRPr="005B5B22" w:rsidRDefault="00560E03" w:rsidP="00560E03">
            <w:pPr>
              <w:jc w:val="center"/>
            </w:pPr>
            <w:r>
              <w:t>7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768D3960" w14:textId="77777777" w:rsidR="00560E03" w:rsidRPr="005B5B22" w:rsidRDefault="00560E03" w:rsidP="00560E03">
            <w:pPr>
              <w:jc w:val="both"/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22DF1CBA" w14:textId="0C6E9C9B" w:rsidR="00560E03" w:rsidRPr="005B5B22" w:rsidRDefault="00581993" w:rsidP="00560E03">
            <w:pPr>
              <w:jc w:val="both"/>
            </w:pPr>
            <w:r>
              <w:t>Genera mensaje de proceso realizado de forma exitosa.</w:t>
            </w:r>
          </w:p>
        </w:tc>
      </w:tr>
      <w:tr w:rsidR="00560E03" w:rsidRPr="005B5B22" w14:paraId="357A0E83" w14:textId="77777777" w:rsidTr="00AF6703">
        <w:tc>
          <w:tcPr>
            <w:tcW w:w="805" w:type="dxa"/>
            <w:gridSpan w:val="2"/>
            <w:shd w:val="clear" w:color="auto" w:fill="auto"/>
            <w:vAlign w:val="center"/>
          </w:tcPr>
          <w:p w14:paraId="4F43D892" w14:textId="1BFD4A9C" w:rsidR="00560E03" w:rsidRPr="005B5B22" w:rsidRDefault="00581993" w:rsidP="00560E03">
            <w:pPr>
              <w:jc w:val="center"/>
            </w:pPr>
            <w:r>
              <w:t>8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78D844B5" w14:textId="77777777" w:rsidR="00560E03" w:rsidRPr="005B5B22" w:rsidRDefault="00560E03" w:rsidP="00560E03">
            <w:pPr>
              <w:jc w:val="both"/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1BD0D4A2" w14:textId="77777777" w:rsidR="00560E03" w:rsidRPr="005B5B22" w:rsidRDefault="00560E03" w:rsidP="00560E03">
            <w:pPr>
              <w:jc w:val="both"/>
            </w:pPr>
            <w:r w:rsidRPr="005B5B22">
              <w:t>Fin del Flujo Normal de trabajo</w:t>
            </w:r>
          </w:p>
        </w:tc>
      </w:tr>
      <w:tr w:rsidR="00560E03" w:rsidRPr="005B5B22" w14:paraId="53769936" w14:textId="77777777" w:rsidTr="0086589A">
        <w:tc>
          <w:tcPr>
            <w:tcW w:w="9665" w:type="dxa"/>
            <w:gridSpan w:val="11"/>
            <w:tcBorders>
              <w:left w:val="nil"/>
              <w:right w:val="nil"/>
            </w:tcBorders>
            <w:shd w:val="clear" w:color="auto" w:fill="auto"/>
          </w:tcPr>
          <w:p w14:paraId="268B9241" w14:textId="77777777" w:rsidR="00560E03" w:rsidRPr="005B5B22" w:rsidRDefault="00560E03" w:rsidP="00560E03"/>
        </w:tc>
      </w:tr>
      <w:tr w:rsidR="00560E03" w:rsidRPr="005B5B22" w14:paraId="5FD8D975" w14:textId="77777777" w:rsidTr="006C1A8C">
        <w:tc>
          <w:tcPr>
            <w:tcW w:w="9665" w:type="dxa"/>
            <w:gridSpan w:val="11"/>
            <w:tcBorders>
              <w:left w:val="nil"/>
              <w:right w:val="nil"/>
            </w:tcBorders>
            <w:shd w:val="clear" w:color="auto" w:fill="auto"/>
          </w:tcPr>
          <w:p w14:paraId="68D8CA61" w14:textId="77777777" w:rsidR="00560E03" w:rsidRPr="005B5B22" w:rsidRDefault="00560E03" w:rsidP="00560E03"/>
        </w:tc>
      </w:tr>
      <w:tr w:rsidR="00560E03" w:rsidRPr="005B5B22" w14:paraId="751F2EF8" w14:textId="77777777" w:rsidTr="0086589A">
        <w:tc>
          <w:tcPr>
            <w:tcW w:w="9665" w:type="dxa"/>
            <w:gridSpan w:val="11"/>
            <w:tcBorders>
              <w:left w:val="nil"/>
              <w:right w:val="nil"/>
            </w:tcBorders>
            <w:shd w:val="clear" w:color="auto" w:fill="auto"/>
          </w:tcPr>
          <w:p w14:paraId="0A3A2EB9" w14:textId="77777777" w:rsidR="00560E03" w:rsidRPr="005B5B22" w:rsidRDefault="00560E03" w:rsidP="00560E03"/>
        </w:tc>
      </w:tr>
      <w:tr w:rsidR="00560E03" w:rsidRPr="005B5B22" w14:paraId="21FE906A" w14:textId="77777777" w:rsidTr="000B1CF7">
        <w:tc>
          <w:tcPr>
            <w:tcW w:w="966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BC686A" w14:textId="77777777" w:rsidR="00560E03" w:rsidRPr="005B5B22" w:rsidRDefault="00560E03" w:rsidP="00560E03">
            <w:pPr>
              <w:widowControl/>
              <w:spacing w:line="240" w:lineRule="auto"/>
              <w:jc w:val="both"/>
            </w:pPr>
          </w:p>
        </w:tc>
      </w:tr>
      <w:tr w:rsidR="00560E03" w:rsidRPr="005B5B22" w14:paraId="440FC426" w14:textId="77777777" w:rsidTr="000B1CF7">
        <w:trPr>
          <w:trHeight w:val="380"/>
        </w:trPr>
        <w:tc>
          <w:tcPr>
            <w:tcW w:w="9665" w:type="dxa"/>
            <w:gridSpan w:val="11"/>
            <w:shd w:val="clear" w:color="auto" w:fill="auto"/>
          </w:tcPr>
          <w:p w14:paraId="3DF6E72F" w14:textId="38E55A83" w:rsidR="00560E03" w:rsidRPr="005B5B22" w:rsidRDefault="00560E03" w:rsidP="00560E03">
            <w:pPr>
              <w:rPr>
                <w:b/>
              </w:rPr>
            </w:pPr>
            <w:r w:rsidRPr="000B1CF7">
              <w:rPr>
                <w:b/>
              </w:rPr>
              <w:t xml:space="preserve">EXCEPCIONES: </w:t>
            </w:r>
            <w:bookmarkStart w:id="16" w:name="EX01"/>
            <w:r w:rsidRPr="000B1CF7">
              <w:rPr>
                <w:b/>
              </w:rPr>
              <w:t>EX-01</w:t>
            </w:r>
            <w:bookmarkEnd w:id="16"/>
            <w:r w:rsidRPr="000B1CF7">
              <w:rPr>
                <w:b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</w:rPr>
              <w:t xml:space="preserve"> </w:t>
            </w:r>
            <w:r w:rsidR="00E212A8">
              <w:t xml:space="preserve">La información ingresada por el usuario no es válida. </w:t>
            </w:r>
          </w:p>
        </w:tc>
      </w:tr>
      <w:tr w:rsidR="00560E03" w:rsidRPr="005B5B22" w14:paraId="5F801DCE" w14:textId="77777777" w:rsidTr="0086589A">
        <w:trPr>
          <w:trHeight w:val="380"/>
        </w:trPr>
        <w:tc>
          <w:tcPr>
            <w:tcW w:w="805" w:type="dxa"/>
            <w:gridSpan w:val="2"/>
            <w:shd w:val="clear" w:color="auto" w:fill="BFBFBF" w:themeFill="background1" w:themeFillShade="BF"/>
          </w:tcPr>
          <w:p w14:paraId="2BE4C9FC" w14:textId="77777777" w:rsidR="00560E03" w:rsidRPr="005B5B22" w:rsidRDefault="00560E03" w:rsidP="00560E03">
            <w:pPr>
              <w:jc w:val="center"/>
              <w:rPr>
                <w:b/>
              </w:rPr>
            </w:pPr>
            <w:r w:rsidRPr="005B5B22">
              <w:rPr>
                <w:b/>
              </w:rPr>
              <w:t>Paso</w:t>
            </w:r>
          </w:p>
        </w:tc>
        <w:tc>
          <w:tcPr>
            <w:tcW w:w="3985" w:type="dxa"/>
            <w:gridSpan w:val="4"/>
            <w:shd w:val="clear" w:color="auto" w:fill="BFBFBF" w:themeFill="background1" w:themeFillShade="BF"/>
          </w:tcPr>
          <w:p w14:paraId="03259CC5" w14:textId="77777777" w:rsidR="00560E03" w:rsidRPr="005B5B22" w:rsidRDefault="00560E03" w:rsidP="00560E03">
            <w:pPr>
              <w:jc w:val="center"/>
              <w:rPr>
                <w:b/>
              </w:rPr>
            </w:pPr>
            <w:r>
              <w:rPr>
                <w:b/>
              </w:rPr>
              <w:t xml:space="preserve">Comportamiento del Actor </w:t>
            </w:r>
          </w:p>
        </w:tc>
        <w:tc>
          <w:tcPr>
            <w:tcW w:w="4875" w:type="dxa"/>
            <w:gridSpan w:val="5"/>
            <w:shd w:val="clear" w:color="auto" w:fill="BFBFBF" w:themeFill="background1" w:themeFillShade="BF"/>
          </w:tcPr>
          <w:p w14:paraId="54FBEB56" w14:textId="77777777" w:rsidR="00560E03" w:rsidRPr="005B5B22" w:rsidRDefault="00560E03" w:rsidP="00560E03">
            <w:pPr>
              <w:jc w:val="center"/>
              <w:rPr>
                <w:b/>
              </w:rPr>
            </w:pPr>
            <w:r w:rsidRPr="005B5B22">
              <w:rPr>
                <w:b/>
              </w:rPr>
              <w:t>Comportamiento del  Sistema</w:t>
            </w:r>
          </w:p>
        </w:tc>
      </w:tr>
      <w:tr w:rsidR="00560E03" w:rsidRPr="00051B3D" w14:paraId="354F3694" w14:textId="77777777" w:rsidTr="0086589A">
        <w:tc>
          <w:tcPr>
            <w:tcW w:w="805" w:type="dxa"/>
            <w:gridSpan w:val="2"/>
            <w:shd w:val="clear" w:color="auto" w:fill="auto"/>
            <w:vAlign w:val="center"/>
          </w:tcPr>
          <w:p w14:paraId="51045754" w14:textId="77777777" w:rsidR="00560E03" w:rsidRPr="005B5B22" w:rsidRDefault="00560E03" w:rsidP="00560E03">
            <w:pPr>
              <w:jc w:val="center"/>
            </w:pPr>
            <w:r>
              <w:t>1</w:t>
            </w:r>
          </w:p>
        </w:tc>
        <w:tc>
          <w:tcPr>
            <w:tcW w:w="3985" w:type="dxa"/>
            <w:gridSpan w:val="4"/>
            <w:shd w:val="clear" w:color="auto" w:fill="auto"/>
            <w:vAlign w:val="center"/>
          </w:tcPr>
          <w:p w14:paraId="2E971625" w14:textId="77777777" w:rsidR="00560E03" w:rsidRPr="005B5B22" w:rsidRDefault="00560E03" w:rsidP="00560E03">
            <w:pPr>
              <w:jc w:val="center"/>
            </w:pPr>
          </w:p>
        </w:tc>
        <w:tc>
          <w:tcPr>
            <w:tcW w:w="4875" w:type="dxa"/>
            <w:gridSpan w:val="5"/>
            <w:shd w:val="clear" w:color="auto" w:fill="auto"/>
            <w:vAlign w:val="center"/>
          </w:tcPr>
          <w:p w14:paraId="7539611B" w14:textId="6B3F67C9" w:rsidR="00560E03" w:rsidRPr="00051B3D" w:rsidRDefault="00E212A8" w:rsidP="00560E03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Continua después del paso 4 del flujo normal</w:t>
            </w:r>
            <w:r w:rsidR="00560E03">
              <w:rPr>
                <w:rFonts w:eastAsia="Arial Unicode MS"/>
              </w:rPr>
              <w:t xml:space="preserve">. </w:t>
            </w:r>
          </w:p>
        </w:tc>
      </w:tr>
      <w:tr w:rsidR="00560E03" w:rsidRPr="00051B3D" w14:paraId="1B0C7A94" w14:textId="77777777" w:rsidTr="0086589A">
        <w:tc>
          <w:tcPr>
            <w:tcW w:w="805" w:type="dxa"/>
            <w:gridSpan w:val="2"/>
            <w:shd w:val="clear" w:color="auto" w:fill="auto"/>
            <w:vAlign w:val="center"/>
          </w:tcPr>
          <w:p w14:paraId="3AEDA9A7" w14:textId="77777777" w:rsidR="00560E03" w:rsidRDefault="00560E03" w:rsidP="00560E03">
            <w:pPr>
              <w:jc w:val="center"/>
            </w:pPr>
            <w:r>
              <w:t>2</w:t>
            </w:r>
          </w:p>
        </w:tc>
        <w:tc>
          <w:tcPr>
            <w:tcW w:w="3985" w:type="dxa"/>
            <w:gridSpan w:val="4"/>
            <w:shd w:val="clear" w:color="auto" w:fill="auto"/>
            <w:vAlign w:val="center"/>
          </w:tcPr>
          <w:p w14:paraId="4A9235FF" w14:textId="77777777" w:rsidR="00560E03" w:rsidRPr="005B5B22" w:rsidRDefault="00560E03" w:rsidP="00560E03">
            <w:pPr>
              <w:jc w:val="center"/>
            </w:pPr>
          </w:p>
        </w:tc>
        <w:tc>
          <w:tcPr>
            <w:tcW w:w="4875" w:type="dxa"/>
            <w:gridSpan w:val="5"/>
            <w:shd w:val="clear" w:color="auto" w:fill="auto"/>
            <w:vAlign w:val="center"/>
          </w:tcPr>
          <w:p w14:paraId="662E58AB" w14:textId="12D90D94" w:rsidR="00560E03" w:rsidRDefault="00756B26" w:rsidP="00560E03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Se realiza las validaciones de la información ingresada por el usuario en el sistema </w:t>
            </w:r>
          </w:p>
        </w:tc>
      </w:tr>
      <w:tr w:rsidR="00756B26" w:rsidRPr="00051B3D" w14:paraId="2048E089" w14:textId="77777777" w:rsidTr="0086589A">
        <w:tc>
          <w:tcPr>
            <w:tcW w:w="805" w:type="dxa"/>
            <w:gridSpan w:val="2"/>
            <w:shd w:val="clear" w:color="auto" w:fill="auto"/>
            <w:vAlign w:val="center"/>
          </w:tcPr>
          <w:p w14:paraId="2C5C19BA" w14:textId="26DAB2ED" w:rsidR="00756B26" w:rsidRDefault="00756B26" w:rsidP="00560E03">
            <w:pPr>
              <w:jc w:val="center"/>
            </w:pPr>
            <w:r>
              <w:t>3</w:t>
            </w:r>
          </w:p>
        </w:tc>
        <w:tc>
          <w:tcPr>
            <w:tcW w:w="3985" w:type="dxa"/>
            <w:gridSpan w:val="4"/>
            <w:shd w:val="clear" w:color="auto" w:fill="auto"/>
            <w:vAlign w:val="center"/>
          </w:tcPr>
          <w:p w14:paraId="6453AEF1" w14:textId="77777777" w:rsidR="00756B26" w:rsidRPr="005B5B22" w:rsidRDefault="00756B26" w:rsidP="00560E03">
            <w:pPr>
              <w:jc w:val="center"/>
            </w:pPr>
          </w:p>
        </w:tc>
        <w:tc>
          <w:tcPr>
            <w:tcW w:w="4875" w:type="dxa"/>
            <w:gridSpan w:val="5"/>
            <w:shd w:val="clear" w:color="auto" w:fill="auto"/>
            <w:vAlign w:val="center"/>
          </w:tcPr>
          <w:p w14:paraId="796B3122" w14:textId="74E07C82" w:rsidR="00756B26" w:rsidRDefault="00756B26" w:rsidP="00560E03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Se genera mensaje de error indicando que la información no es válida o </w:t>
            </w:r>
            <w:r w:rsidR="00881603">
              <w:rPr>
                <w:rFonts w:eastAsia="Arial Unicode MS"/>
              </w:rPr>
              <w:t>ya se</w:t>
            </w:r>
            <w:r w:rsidR="0043586B">
              <w:rPr>
                <w:rFonts w:eastAsia="Arial Unicode MS"/>
              </w:rPr>
              <w:t xml:space="preserve"> </w:t>
            </w:r>
            <w:r w:rsidR="001C72D0">
              <w:rPr>
                <w:rFonts w:eastAsia="Arial Unicode MS"/>
              </w:rPr>
              <w:t>encuentra</w:t>
            </w:r>
            <w:r>
              <w:rPr>
                <w:rFonts w:eastAsia="Arial Unicode MS"/>
              </w:rPr>
              <w:t xml:space="preserve"> registrada.</w:t>
            </w:r>
          </w:p>
        </w:tc>
      </w:tr>
      <w:tr w:rsidR="00560E03" w14:paraId="7B5811F7" w14:textId="77777777" w:rsidTr="0086589A">
        <w:tc>
          <w:tcPr>
            <w:tcW w:w="805" w:type="dxa"/>
            <w:gridSpan w:val="2"/>
            <w:shd w:val="clear" w:color="auto" w:fill="auto"/>
            <w:vAlign w:val="center"/>
          </w:tcPr>
          <w:p w14:paraId="48C74D2B" w14:textId="168CE2C2" w:rsidR="00560E03" w:rsidRPr="005B5B22" w:rsidRDefault="001C72D0" w:rsidP="00560E03">
            <w:pPr>
              <w:jc w:val="center"/>
            </w:pPr>
            <w:r>
              <w:t>4</w:t>
            </w:r>
          </w:p>
        </w:tc>
        <w:tc>
          <w:tcPr>
            <w:tcW w:w="3985" w:type="dxa"/>
            <w:gridSpan w:val="4"/>
            <w:shd w:val="clear" w:color="auto" w:fill="auto"/>
            <w:vAlign w:val="center"/>
          </w:tcPr>
          <w:p w14:paraId="20E83673" w14:textId="77777777" w:rsidR="00560E03" w:rsidRPr="005B5B22" w:rsidRDefault="00560E03" w:rsidP="00560E03">
            <w:pPr>
              <w:jc w:val="center"/>
            </w:pPr>
          </w:p>
        </w:tc>
        <w:tc>
          <w:tcPr>
            <w:tcW w:w="4875" w:type="dxa"/>
            <w:gridSpan w:val="5"/>
            <w:shd w:val="clear" w:color="auto" w:fill="auto"/>
            <w:vAlign w:val="center"/>
          </w:tcPr>
          <w:p w14:paraId="077DACBA" w14:textId="77777777" w:rsidR="00560E03" w:rsidRDefault="00560E03" w:rsidP="00560E03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Fin de la Excepción. </w:t>
            </w:r>
          </w:p>
        </w:tc>
      </w:tr>
      <w:tr w:rsidR="00560E03" w:rsidRPr="005B5B22" w14:paraId="73C25B1B" w14:textId="77777777" w:rsidTr="009F4F20">
        <w:tc>
          <w:tcPr>
            <w:tcW w:w="9665" w:type="dxa"/>
            <w:gridSpan w:val="11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CB62BFC" w14:textId="77777777" w:rsidR="00560E03" w:rsidRPr="005B5B22" w:rsidRDefault="00560E03" w:rsidP="00560E03">
            <w:pPr>
              <w:widowControl/>
              <w:spacing w:line="240" w:lineRule="auto"/>
              <w:jc w:val="both"/>
            </w:pPr>
            <w:r>
              <w:br w:type="page"/>
            </w:r>
            <w:r>
              <w:br w:type="page"/>
            </w:r>
          </w:p>
        </w:tc>
      </w:tr>
      <w:tr w:rsidR="00560E03" w:rsidRPr="005B5B22" w14:paraId="1D152E0A" w14:textId="77777777" w:rsidTr="00B059B1">
        <w:tc>
          <w:tcPr>
            <w:tcW w:w="9665" w:type="dxa"/>
            <w:gridSpan w:val="11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C65164D" w14:textId="77777777" w:rsidR="00560E03" w:rsidRPr="005B5B22" w:rsidRDefault="00560E03" w:rsidP="00560E03">
            <w:pPr>
              <w:jc w:val="both"/>
            </w:pPr>
          </w:p>
        </w:tc>
      </w:tr>
      <w:tr w:rsidR="00560E03" w:rsidRPr="005B5B22" w14:paraId="56F516BD" w14:textId="77777777" w:rsidTr="002D4C1B">
        <w:tc>
          <w:tcPr>
            <w:tcW w:w="9665" w:type="dxa"/>
            <w:gridSpan w:val="11"/>
            <w:shd w:val="clear" w:color="auto" w:fill="BFBFBF" w:themeFill="background1" w:themeFillShade="BF"/>
            <w:vAlign w:val="center"/>
          </w:tcPr>
          <w:p w14:paraId="5093F399" w14:textId="77777777" w:rsidR="00560E03" w:rsidRPr="005B5B22" w:rsidRDefault="00560E03" w:rsidP="00560E03">
            <w:pPr>
              <w:jc w:val="both"/>
              <w:rPr>
                <w:b/>
              </w:rPr>
            </w:pPr>
            <w:r w:rsidRPr="005B5B22">
              <w:rPr>
                <w:b/>
              </w:rPr>
              <w:t xml:space="preserve">REQUERIMIENTOS ESPECIALES: </w:t>
            </w:r>
          </w:p>
        </w:tc>
      </w:tr>
      <w:tr w:rsidR="00560E03" w:rsidRPr="005B5B22" w14:paraId="673A50D0" w14:textId="77777777" w:rsidTr="005C6EC6">
        <w:trPr>
          <w:trHeight w:val="247"/>
        </w:trPr>
        <w:tc>
          <w:tcPr>
            <w:tcW w:w="966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1376288E" w14:textId="77777777" w:rsidR="00560E03" w:rsidRPr="00806405" w:rsidRDefault="00560E03" w:rsidP="00560E03">
            <w:pPr>
              <w:pStyle w:val="Prrafodelista"/>
              <w:jc w:val="both"/>
              <w:rPr>
                <w:rFonts w:eastAsia="Arial Unicode MS"/>
              </w:rPr>
            </w:pPr>
            <w:bookmarkStart w:id="17" w:name="RE1"/>
            <w:bookmarkEnd w:id="17"/>
            <w:r>
              <w:rPr>
                <w:rFonts w:eastAsia="Arial Unicode MS"/>
              </w:rPr>
              <w:t xml:space="preserve"> </w:t>
            </w:r>
          </w:p>
          <w:p w14:paraId="2C48282F" w14:textId="77777777" w:rsidR="00560E03" w:rsidRPr="00413F66" w:rsidRDefault="00560E03" w:rsidP="0056272F">
            <w:pPr>
              <w:pStyle w:val="Prrafodelista"/>
              <w:jc w:val="both"/>
              <w:rPr>
                <w:rFonts w:eastAsia="Arial Unicode MS"/>
              </w:rPr>
            </w:pPr>
          </w:p>
        </w:tc>
      </w:tr>
      <w:tr w:rsidR="00560E03" w:rsidRPr="005B5B22" w14:paraId="677CB022" w14:textId="77777777" w:rsidTr="002D4C1B">
        <w:trPr>
          <w:trHeight w:val="285"/>
        </w:trPr>
        <w:tc>
          <w:tcPr>
            <w:tcW w:w="4833" w:type="dxa"/>
            <w:gridSpan w:val="7"/>
            <w:shd w:val="clear" w:color="auto" w:fill="BFBFBF" w:themeFill="background1" w:themeFillShade="BF"/>
          </w:tcPr>
          <w:p w14:paraId="433B2F2D" w14:textId="77777777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t>RIESGOS</w:t>
            </w:r>
          </w:p>
        </w:tc>
        <w:tc>
          <w:tcPr>
            <w:tcW w:w="4832" w:type="dxa"/>
            <w:gridSpan w:val="4"/>
            <w:shd w:val="clear" w:color="auto" w:fill="BFBFBF" w:themeFill="background1" w:themeFillShade="BF"/>
          </w:tcPr>
          <w:p w14:paraId="508DB59A" w14:textId="77777777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t>MITIGACIÓN</w:t>
            </w:r>
          </w:p>
        </w:tc>
      </w:tr>
      <w:tr w:rsidR="00560E03" w:rsidRPr="005B5B22" w14:paraId="7B32512C" w14:textId="77777777" w:rsidTr="00F41D26">
        <w:trPr>
          <w:trHeight w:val="722"/>
        </w:trPr>
        <w:tc>
          <w:tcPr>
            <w:tcW w:w="4833" w:type="dxa"/>
            <w:gridSpan w:val="7"/>
            <w:shd w:val="clear" w:color="auto" w:fill="auto"/>
          </w:tcPr>
          <w:p w14:paraId="357DE45D" w14:textId="77777777" w:rsidR="00560E03" w:rsidRPr="005B5B22" w:rsidRDefault="00560E03" w:rsidP="00560E03">
            <w:pPr>
              <w:jc w:val="both"/>
            </w:pPr>
            <w:r>
              <w:t>Que no exista disponibilidad de la base de datos.</w:t>
            </w:r>
          </w:p>
        </w:tc>
        <w:tc>
          <w:tcPr>
            <w:tcW w:w="4832" w:type="dxa"/>
            <w:gridSpan w:val="4"/>
            <w:shd w:val="clear" w:color="auto" w:fill="auto"/>
          </w:tcPr>
          <w:p w14:paraId="39AE9FB9" w14:textId="25EA192D" w:rsidR="00560E03" w:rsidRPr="005B5B22" w:rsidRDefault="00560E03" w:rsidP="00560E03">
            <w:pPr>
              <w:jc w:val="both"/>
            </w:pPr>
            <w:r>
              <w:t xml:space="preserve"> </w:t>
            </w:r>
          </w:p>
        </w:tc>
      </w:tr>
      <w:bookmarkEnd w:id="2"/>
      <w:bookmarkEnd w:id="3"/>
    </w:tbl>
    <w:p w14:paraId="54610470" w14:textId="77777777" w:rsidR="0092654C" w:rsidRPr="005B5B22" w:rsidRDefault="0092654C" w:rsidP="006C5182"/>
    <w:sectPr w:rsidR="0092654C" w:rsidRPr="005B5B22" w:rsidSect="00F82A32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530" w:right="1440" w:bottom="1843" w:left="1440" w:header="56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A1686" w14:textId="77777777" w:rsidR="00E02DB1" w:rsidRDefault="00E02DB1" w:rsidP="00053D52">
      <w:r>
        <w:separator/>
      </w:r>
    </w:p>
  </w:endnote>
  <w:endnote w:type="continuationSeparator" w:id="0">
    <w:p w14:paraId="3CBDB2F0" w14:textId="77777777" w:rsidR="00E02DB1" w:rsidRDefault="00E02DB1" w:rsidP="00053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B8497" w14:textId="77777777" w:rsidR="0086589A" w:rsidRDefault="0086589A" w:rsidP="00053D52">
    <w:pPr>
      <w:pStyle w:val="Piedepgina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66A46E9" w14:textId="77777777" w:rsidR="0086589A" w:rsidRDefault="0086589A" w:rsidP="00053D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48E05" w14:textId="77777777" w:rsidR="0086589A" w:rsidRPr="001B7421" w:rsidRDefault="0086589A">
    <w:pPr>
      <w:pStyle w:val="Piedepgina"/>
      <w:jc w:val="right"/>
      <w:rPr>
        <w:rFonts w:asciiTheme="minorHAnsi" w:hAnsiTheme="minorHAnsi"/>
        <w:sz w:val="20"/>
      </w:rPr>
    </w:pPr>
    <w:r w:rsidRPr="003C708B">
      <w:rPr>
        <w:rFonts w:asciiTheme="minorHAnsi" w:hAnsiTheme="minorHAnsi"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8F4F633" wp14:editId="7895EA9A">
              <wp:simplePos x="0" y="0"/>
              <wp:positionH relativeFrom="column">
                <wp:posOffset>-115096</wp:posOffset>
              </wp:positionH>
              <wp:positionV relativeFrom="paragraph">
                <wp:posOffset>-60960</wp:posOffset>
              </wp:positionV>
              <wp:extent cx="3459707" cy="225188"/>
              <wp:effectExtent l="0" t="0" r="0" b="381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9707" cy="22518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76E18C" w14:textId="6A4C692C" w:rsidR="0086589A" w:rsidRDefault="0086589A" w:rsidP="00BF129D">
                          <w:pPr>
                            <w:pStyle w:val="Piedepgina"/>
                            <w:rPr>
                              <w:rFonts w:asciiTheme="minorHAnsi" w:hAnsiTheme="minorHAnsi"/>
                              <w:sz w:val="20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20"/>
                            </w:rPr>
                            <w:t>Proyec</w:t>
                          </w:r>
                          <w:r w:rsidR="00BF129D">
                            <w:rPr>
                              <w:rFonts w:asciiTheme="minorHAnsi" w:hAnsiTheme="minorHAnsi"/>
                              <w:sz w:val="20"/>
                            </w:rPr>
                            <w:t>to</w:t>
                          </w:r>
                          <w:r w:rsidR="00F53501">
                            <w:rPr>
                              <w:rFonts w:asciiTheme="minorHAnsi" w:hAnsiTheme="minorHAnsi"/>
                              <w:sz w:val="20"/>
                            </w:rPr>
                            <w:t xml:space="preserve"> equipo 3</w:t>
                          </w:r>
                        </w:p>
                        <w:p w14:paraId="106BA331" w14:textId="77777777" w:rsidR="00F53501" w:rsidRDefault="00F53501" w:rsidP="00BF129D">
                          <w:pPr>
                            <w:pStyle w:val="Piedepgina"/>
                            <w:rPr>
                              <w:rFonts w:asciiTheme="minorHAnsi" w:hAnsiTheme="minorHAnsi"/>
                              <w:sz w:val="20"/>
                            </w:rPr>
                          </w:pPr>
                        </w:p>
                        <w:p w14:paraId="3A3713B2" w14:textId="77777777" w:rsidR="00BF129D" w:rsidRPr="00BF129D" w:rsidRDefault="00BF129D" w:rsidP="00BF129D">
                          <w:pPr>
                            <w:pStyle w:val="Piedepgina"/>
                            <w:rPr>
                              <w:rFonts w:asciiTheme="minorHAnsi" w:hAnsiTheme="minorHAnsi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F4F63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9.05pt;margin-top:-4.8pt;width:272.4pt;height:1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" filled="f" stroked="f">
              <v:textbox>
                <w:txbxContent>
                  <w:p w14:paraId="5476E18C" w14:textId="6A4C692C" w:rsidR="0086589A" w:rsidRDefault="0086589A" w:rsidP="00BF129D">
                    <w:pPr>
                      <w:pStyle w:val="Piedepgina"/>
                      <w:rPr>
                        <w:rFonts w:asciiTheme="minorHAnsi" w:hAnsiTheme="minorHAnsi"/>
                        <w:sz w:val="20"/>
                      </w:rPr>
                    </w:pPr>
                    <w:r>
                      <w:rPr>
                        <w:rFonts w:asciiTheme="minorHAnsi" w:hAnsiTheme="minorHAnsi"/>
                        <w:sz w:val="20"/>
                      </w:rPr>
                      <w:t>Proyec</w:t>
                    </w:r>
                    <w:r w:rsidR="00BF129D">
                      <w:rPr>
                        <w:rFonts w:asciiTheme="minorHAnsi" w:hAnsiTheme="minorHAnsi"/>
                        <w:sz w:val="20"/>
                      </w:rPr>
                      <w:t>to</w:t>
                    </w:r>
                    <w:r w:rsidR="00F53501">
                      <w:rPr>
                        <w:rFonts w:asciiTheme="minorHAnsi" w:hAnsiTheme="minorHAnsi"/>
                        <w:sz w:val="20"/>
                      </w:rPr>
                      <w:t xml:space="preserve"> equipo 3</w:t>
                    </w:r>
                  </w:p>
                  <w:p w14:paraId="106BA331" w14:textId="77777777" w:rsidR="00F53501" w:rsidRDefault="00F53501" w:rsidP="00BF129D">
                    <w:pPr>
                      <w:pStyle w:val="Piedepgina"/>
                      <w:rPr>
                        <w:rFonts w:asciiTheme="minorHAnsi" w:hAnsiTheme="minorHAnsi"/>
                        <w:sz w:val="20"/>
                      </w:rPr>
                    </w:pPr>
                  </w:p>
                  <w:p w14:paraId="3A3713B2" w14:textId="77777777" w:rsidR="00BF129D" w:rsidRPr="00BF129D" w:rsidRDefault="00BF129D" w:rsidP="00BF129D">
                    <w:pPr>
                      <w:pStyle w:val="Piedepgina"/>
                      <w:rPr>
                        <w:rFonts w:asciiTheme="minorHAnsi" w:hAnsiTheme="minorHAnsi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sdt>
      <w:sdtPr>
        <w:rPr>
          <w:rFonts w:asciiTheme="minorHAnsi" w:hAnsiTheme="minorHAnsi"/>
          <w:sz w:val="20"/>
        </w:rPr>
        <w:id w:val="-102962117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Theme="minorHAnsi" w:hAnsiTheme="minorHAnsi"/>
              <w:sz w:val="20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Pr="001B7421">
              <w:rPr>
                <w:rFonts w:asciiTheme="minorHAnsi" w:hAnsiTheme="minorHAnsi"/>
                <w:noProof/>
                <w:sz w:val="16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A55FB40" wp14:editId="3F948FE8">
                      <wp:simplePos x="0" y="0"/>
                      <wp:positionH relativeFrom="column">
                        <wp:posOffset>-27296</wp:posOffset>
                      </wp:positionH>
                      <wp:positionV relativeFrom="paragraph">
                        <wp:posOffset>-125730</wp:posOffset>
                      </wp:positionV>
                      <wp:extent cx="5970564" cy="0"/>
                      <wp:effectExtent l="0" t="19050" r="11430" b="38100"/>
                      <wp:wrapNone/>
                      <wp:docPr id="14" name="1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70564" cy="0"/>
                              </a:xfrm>
                              <a:prstGeom prst="line">
                                <a:avLst/>
                              </a:prstGeom>
                              <a:ln w="47625" cmpd="thickThin">
                                <a:solidFill>
                                  <a:srgbClr val="64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BBCB15E" id="14 Conector recto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15pt,-9.9pt" to="467.95pt,-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" strokecolor="#640000" strokeweight="3.75pt">
                      <v:stroke linestyle="thickThin"/>
                    </v:line>
                  </w:pict>
                </mc:Fallback>
              </mc:AlternateContent>
            </w:r>
            <w:r w:rsidRPr="001B7421">
              <w:rPr>
                <w:rFonts w:asciiTheme="minorHAnsi" w:hAnsiTheme="minorHAnsi"/>
                <w:sz w:val="16"/>
                <w:lang w:val="es-ES"/>
              </w:rPr>
              <w:t xml:space="preserve">Página </w: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begin"/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instrText>PAGE</w:instrTex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separate"/>
            </w:r>
            <w:r w:rsidR="006C7B5C">
              <w:rPr>
                <w:rFonts w:asciiTheme="minorHAnsi" w:hAnsiTheme="minorHAnsi"/>
                <w:b/>
                <w:bCs/>
                <w:noProof/>
                <w:sz w:val="16"/>
              </w:rPr>
              <w:t>12</w: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end"/>
            </w:r>
            <w:r w:rsidRPr="001B7421">
              <w:rPr>
                <w:rFonts w:asciiTheme="minorHAnsi" w:hAnsiTheme="minorHAnsi"/>
                <w:sz w:val="16"/>
                <w:lang w:val="es-ES"/>
              </w:rPr>
              <w:t xml:space="preserve"> de </w: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begin"/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instrText>NUMPAGES</w:instrTex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separate"/>
            </w:r>
            <w:r w:rsidR="006C7B5C">
              <w:rPr>
                <w:rFonts w:asciiTheme="minorHAnsi" w:hAnsiTheme="minorHAnsi"/>
                <w:b/>
                <w:bCs/>
                <w:noProof/>
                <w:sz w:val="16"/>
              </w:rPr>
              <w:t>13</w: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end"/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E6405" w14:textId="77777777" w:rsidR="0086589A" w:rsidRDefault="0086589A" w:rsidP="00053D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CE0F0" w14:textId="77777777" w:rsidR="00E02DB1" w:rsidRDefault="00E02DB1" w:rsidP="00053D52">
      <w:r>
        <w:separator/>
      </w:r>
    </w:p>
  </w:footnote>
  <w:footnote w:type="continuationSeparator" w:id="0">
    <w:p w14:paraId="3A8ADEEB" w14:textId="77777777" w:rsidR="00E02DB1" w:rsidRDefault="00E02DB1" w:rsidP="00053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57D95" w14:textId="15D37A04" w:rsidR="0086589A" w:rsidRPr="0072429B" w:rsidRDefault="0086589A" w:rsidP="00053D52">
    <w:pPr>
      <w:pStyle w:val="Encabezado"/>
      <w:jc w:val="right"/>
      <w:rPr>
        <w:b/>
      </w:rPr>
    </w:pPr>
  </w:p>
  <w:p w14:paraId="6F0398DC" w14:textId="297B9477" w:rsidR="0086589A" w:rsidRPr="001A1142" w:rsidRDefault="0086589A" w:rsidP="00BF129D">
    <w:pPr>
      <w:pStyle w:val="Encabezado"/>
      <w:jc w:val="right"/>
      <w:rPr>
        <w:rFonts w:asciiTheme="minorHAnsi" w:hAnsiTheme="minorHAnsi"/>
        <w:b/>
        <w:sz w:val="20"/>
      </w:rPr>
    </w:pPr>
    <w:r w:rsidRPr="001A1142">
      <w:rPr>
        <w:rFonts w:asciiTheme="minorHAnsi" w:hAnsiTheme="minorHAnsi"/>
        <w:b/>
        <w:sz w:val="20"/>
      </w:rPr>
      <w:t xml:space="preserve">Documento Caso de Uso </w:t>
    </w:r>
    <w:r w:rsidR="00BF129D">
      <w:rPr>
        <w:rFonts w:asciiTheme="minorHAnsi" w:hAnsiTheme="minorHAnsi"/>
        <w:b/>
        <w:sz w:val="20"/>
      </w:rPr>
      <w:t>–</w:t>
    </w:r>
    <w:r w:rsidRPr="001A1142">
      <w:rPr>
        <w:rFonts w:asciiTheme="minorHAnsi" w:hAnsiTheme="minorHAnsi"/>
        <w:b/>
        <w:sz w:val="20"/>
      </w:rPr>
      <w:t xml:space="preserve"> V</w:t>
    </w:r>
    <w:r w:rsidR="00BF129D">
      <w:rPr>
        <w:rFonts w:asciiTheme="minorHAnsi" w:hAnsiTheme="minorHAnsi"/>
        <w:b/>
        <w:sz w:val="20"/>
      </w:rPr>
      <w:t>1</w:t>
    </w:r>
    <w:r w:rsidRPr="001A1142">
      <w:rPr>
        <w:rFonts w:asciiTheme="minorHAnsi" w:hAnsiTheme="minorHAnsi"/>
        <w:b/>
        <w:sz w:val="20"/>
      </w:rPr>
      <w:t>.0</w:t>
    </w:r>
  </w:p>
  <w:p w14:paraId="780C12E6" w14:textId="77777777" w:rsidR="0086589A" w:rsidRPr="00053D52" w:rsidRDefault="0086589A" w:rsidP="00053D5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AA135" w14:textId="227C7DC2" w:rsidR="0086589A" w:rsidRPr="001A1142" w:rsidRDefault="0086589A" w:rsidP="00BF129D">
    <w:pPr>
      <w:pStyle w:val="Encabezado"/>
      <w:jc w:val="right"/>
      <w:rPr>
        <w:rFonts w:asciiTheme="minorHAnsi" w:hAnsiTheme="minorHAnsi"/>
        <w:b/>
        <w:sz w:val="20"/>
      </w:rPr>
    </w:pPr>
    <w:r w:rsidRPr="001A1142">
      <w:rPr>
        <w:rFonts w:asciiTheme="minorHAnsi" w:hAnsiTheme="minorHAnsi"/>
        <w:b/>
        <w:sz w:val="20"/>
      </w:rPr>
      <w:t>Documento Caso de Uso</w:t>
    </w:r>
    <w:r w:rsidR="00F53501">
      <w:rPr>
        <w:rFonts w:asciiTheme="minorHAnsi" w:hAnsiTheme="minorHAnsi"/>
        <w:b/>
        <w:sz w:val="20"/>
      </w:rPr>
      <w:t xml:space="preserve"> 1 registro de usuarios</w:t>
    </w:r>
  </w:p>
  <w:p w14:paraId="5B3710A5" w14:textId="77777777" w:rsidR="0086589A" w:rsidRPr="0072429B" w:rsidRDefault="0086589A" w:rsidP="00053D52">
    <w:pPr>
      <w:pStyle w:val="Encabezado"/>
    </w:pPr>
  </w:p>
  <w:p w14:paraId="6A867217" w14:textId="77777777" w:rsidR="0086589A" w:rsidRPr="00DD7793" w:rsidRDefault="0086589A" w:rsidP="00053D5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1EC75" w14:textId="77777777" w:rsidR="0086589A" w:rsidRDefault="0086589A" w:rsidP="00053D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62DA6"/>
    <w:multiLevelType w:val="hybridMultilevel"/>
    <w:tmpl w:val="DB9C957A"/>
    <w:lvl w:ilvl="0" w:tplc="B07E8922">
      <w:start w:val="5"/>
      <w:numFmt w:val="bullet"/>
      <w:lvlText w:val="-"/>
      <w:lvlJc w:val="left"/>
      <w:pPr>
        <w:ind w:left="720" w:hanging="360"/>
      </w:pPr>
      <w:rPr>
        <w:rFonts w:ascii="Cambria" w:eastAsia="Arial Unicode MS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C4320"/>
    <w:multiLevelType w:val="hybridMultilevel"/>
    <w:tmpl w:val="8E34038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849D6"/>
    <w:multiLevelType w:val="hybridMultilevel"/>
    <w:tmpl w:val="B372CB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934C4"/>
    <w:multiLevelType w:val="hybridMultilevel"/>
    <w:tmpl w:val="0C72B6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832E7"/>
    <w:multiLevelType w:val="hybridMultilevel"/>
    <w:tmpl w:val="6740A29E"/>
    <w:lvl w:ilvl="0" w:tplc="B07E8922">
      <w:start w:val="5"/>
      <w:numFmt w:val="bullet"/>
      <w:lvlText w:val="-"/>
      <w:lvlJc w:val="left"/>
      <w:pPr>
        <w:ind w:left="720" w:hanging="360"/>
      </w:pPr>
      <w:rPr>
        <w:rFonts w:ascii="Cambria" w:eastAsia="Arial Unicode MS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05C3D"/>
    <w:multiLevelType w:val="hybridMultilevel"/>
    <w:tmpl w:val="936E6676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16AA9"/>
    <w:multiLevelType w:val="hybridMultilevel"/>
    <w:tmpl w:val="FBBE2CF2"/>
    <w:lvl w:ilvl="0" w:tplc="A88208CA">
      <w:start w:val="1"/>
      <w:numFmt w:val="decimal"/>
      <w:pStyle w:val="Ttulo1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57EB8"/>
    <w:multiLevelType w:val="hybridMultilevel"/>
    <w:tmpl w:val="7316B41A"/>
    <w:lvl w:ilvl="0" w:tplc="B07E8922">
      <w:start w:val="5"/>
      <w:numFmt w:val="bullet"/>
      <w:lvlText w:val="-"/>
      <w:lvlJc w:val="left"/>
      <w:pPr>
        <w:ind w:left="720" w:hanging="360"/>
      </w:pPr>
      <w:rPr>
        <w:rFonts w:ascii="Cambria" w:eastAsia="Arial Unicode MS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07F7F"/>
    <w:multiLevelType w:val="multilevel"/>
    <w:tmpl w:val="0F7A0F60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 w:val="0"/>
        <w:sz w:val="20"/>
      </w:rPr>
    </w:lvl>
    <w:lvl w:ilvl="1">
      <w:start w:val="1"/>
      <w:numFmt w:val="decimal"/>
      <w:pStyle w:val="Ttulo2"/>
      <w:lvlText w:val="%1.%2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 w:val="0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hint="default"/>
        <w:b w:val="0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b w:val="0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hint="default"/>
        <w:b w:val="0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b w:val="0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hint="default"/>
        <w:b w:val="0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hint="default"/>
        <w:b w:val="0"/>
        <w:sz w:val="20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2416"/>
    <w:rsid w:val="00001A2D"/>
    <w:rsid w:val="00002286"/>
    <w:rsid w:val="00002C2C"/>
    <w:rsid w:val="00003D67"/>
    <w:rsid w:val="000044E3"/>
    <w:rsid w:val="00005B5A"/>
    <w:rsid w:val="00006C2B"/>
    <w:rsid w:val="00006C69"/>
    <w:rsid w:val="00006FEC"/>
    <w:rsid w:val="00007CCC"/>
    <w:rsid w:val="000107A8"/>
    <w:rsid w:val="00011DCA"/>
    <w:rsid w:val="00012121"/>
    <w:rsid w:val="000147DA"/>
    <w:rsid w:val="00014B36"/>
    <w:rsid w:val="00017978"/>
    <w:rsid w:val="00017E15"/>
    <w:rsid w:val="000204E6"/>
    <w:rsid w:val="00020771"/>
    <w:rsid w:val="000210C2"/>
    <w:rsid w:val="00021423"/>
    <w:rsid w:val="00021B45"/>
    <w:rsid w:val="0002315E"/>
    <w:rsid w:val="000242DB"/>
    <w:rsid w:val="000252B5"/>
    <w:rsid w:val="00025C6E"/>
    <w:rsid w:val="00025EE3"/>
    <w:rsid w:val="00026AB7"/>
    <w:rsid w:val="000301A6"/>
    <w:rsid w:val="00030856"/>
    <w:rsid w:val="00030BD1"/>
    <w:rsid w:val="0003162B"/>
    <w:rsid w:val="0003184F"/>
    <w:rsid w:val="00032A68"/>
    <w:rsid w:val="00032EEF"/>
    <w:rsid w:val="000332E7"/>
    <w:rsid w:val="0003461F"/>
    <w:rsid w:val="000351B0"/>
    <w:rsid w:val="000354FE"/>
    <w:rsid w:val="00035A5E"/>
    <w:rsid w:val="0003621E"/>
    <w:rsid w:val="00036355"/>
    <w:rsid w:val="0004037C"/>
    <w:rsid w:val="00040676"/>
    <w:rsid w:val="00040B5E"/>
    <w:rsid w:val="00041F19"/>
    <w:rsid w:val="000443C3"/>
    <w:rsid w:val="00044FA6"/>
    <w:rsid w:val="000452F6"/>
    <w:rsid w:val="00045EAD"/>
    <w:rsid w:val="00046293"/>
    <w:rsid w:val="000463D8"/>
    <w:rsid w:val="000464B7"/>
    <w:rsid w:val="00046D0D"/>
    <w:rsid w:val="00047C3B"/>
    <w:rsid w:val="000501A5"/>
    <w:rsid w:val="000507E0"/>
    <w:rsid w:val="0005098F"/>
    <w:rsid w:val="00052305"/>
    <w:rsid w:val="00052CAD"/>
    <w:rsid w:val="00053D52"/>
    <w:rsid w:val="00053D56"/>
    <w:rsid w:val="000550C1"/>
    <w:rsid w:val="000557C9"/>
    <w:rsid w:val="00056469"/>
    <w:rsid w:val="00057066"/>
    <w:rsid w:val="0006077C"/>
    <w:rsid w:val="00061A21"/>
    <w:rsid w:val="00062F45"/>
    <w:rsid w:val="0006302B"/>
    <w:rsid w:val="00063880"/>
    <w:rsid w:val="000647EF"/>
    <w:rsid w:val="0006513B"/>
    <w:rsid w:val="00065791"/>
    <w:rsid w:val="000662D0"/>
    <w:rsid w:val="0006693E"/>
    <w:rsid w:val="00066B0B"/>
    <w:rsid w:val="000673B5"/>
    <w:rsid w:val="000679E1"/>
    <w:rsid w:val="00070D8E"/>
    <w:rsid w:val="000730F1"/>
    <w:rsid w:val="00073F5D"/>
    <w:rsid w:val="0007594C"/>
    <w:rsid w:val="00076107"/>
    <w:rsid w:val="00076227"/>
    <w:rsid w:val="00077445"/>
    <w:rsid w:val="00077FF3"/>
    <w:rsid w:val="00080D93"/>
    <w:rsid w:val="00081AB2"/>
    <w:rsid w:val="0008217E"/>
    <w:rsid w:val="000823A5"/>
    <w:rsid w:val="00082823"/>
    <w:rsid w:val="00082B8A"/>
    <w:rsid w:val="00082DB3"/>
    <w:rsid w:val="000832AF"/>
    <w:rsid w:val="00083BA1"/>
    <w:rsid w:val="00084696"/>
    <w:rsid w:val="00084DA2"/>
    <w:rsid w:val="00085AD4"/>
    <w:rsid w:val="00085BDA"/>
    <w:rsid w:val="00086B4D"/>
    <w:rsid w:val="00087062"/>
    <w:rsid w:val="00087B2C"/>
    <w:rsid w:val="00087E0C"/>
    <w:rsid w:val="000907A9"/>
    <w:rsid w:val="000915FB"/>
    <w:rsid w:val="00091B6B"/>
    <w:rsid w:val="00092CF8"/>
    <w:rsid w:val="00092E39"/>
    <w:rsid w:val="00092E3F"/>
    <w:rsid w:val="00094AB9"/>
    <w:rsid w:val="00094D84"/>
    <w:rsid w:val="00094F26"/>
    <w:rsid w:val="000953D8"/>
    <w:rsid w:val="00096D7A"/>
    <w:rsid w:val="00096D7F"/>
    <w:rsid w:val="00097445"/>
    <w:rsid w:val="0009765B"/>
    <w:rsid w:val="0009766D"/>
    <w:rsid w:val="000A036A"/>
    <w:rsid w:val="000A0CB9"/>
    <w:rsid w:val="000A2757"/>
    <w:rsid w:val="000A2C5E"/>
    <w:rsid w:val="000A32EB"/>
    <w:rsid w:val="000A3977"/>
    <w:rsid w:val="000A3A1B"/>
    <w:rsid w:val="000A419D"/>
    <w:rsid w:val="000A5AF3"/>
    <w:rsid w:val="000A799A"/>
    <w:rsid w:val="000A7AB4"/>
    <w:rsid w:val="000A7E86"/>
    <w:rsid w:val="000B0065"/>
    <w:rsid w:val="000B1CF7"/>
    <w:rsid w:val="000B2214"/>
    <w:rsid w:val="000B2CCF"/>
    <w:rsid w:val="000B3042"/>
    <w:rsid w:val="000B37F9"/>
    <w:rsid w:val="000B41C6"/>
    <w:rsid w:val="000B49FC"/>
    <w:rsid w:val="000B526A"/>
    <w:rsid w:val="000B5FF7"/>
    <w:rsid w:val="000B60BE"/>
    <w:rsid w:val="000B6954"/>
    <w:rsid w:val="000B7396"/>
    <w:rsid w:val="000B7497"/>
    <w:rsid w:val="000C0454"/>
    <w:rsid w:val="000C16A5"/>
    <w:rsid w:val="000C1E51"/>
    <w:rsid w:val="000C1E57"/>
    <w:rsid w:val="000C33E6"/>
    <w:rsid w:val="000C391F"/>
    <w:rsid w:val="000C45F0"/>
    <w:rsid w:val="000C610E"/>
    <w:rsid w:val="000C705B"/>
    <w:rsid w:val="000C70EF"/>
    <w:rsid w:val="000D0AE2"/>
    <w:rsid w:val="000D0CF3"/>
    <w:rsid w:val="000D1C5C"/>
    <w:rsid w:val="000D2CA0"/>
    <w:rsid w:val="000D3062"/>
    <w:rsid w:val="000D3216"/>
    <w:rsid w:val="000D3502"/>
    <w:rsid w:val="000D3BC7"/>
    <w:rsid w:val="000D3F26"/>
    <w:rsid w:val="000D3F83"/>
    <w:rsid w:val="000D5DD1"/>
    <w:rsid w:val="000D6902"/>
    <w:rsid w:val="000E0AB1"/>
    <w:rsid w:val="000E1B93"/>
    <w:rsid w:val="000E2243"/>
    <w:rsid w:val="000E3406"/>
    <w:rsid w:val="000E39FC"/>
    <w:rsid w:val="000E58FE"/>
    <w:rsid w:val="000E616B"/>
    <w:rsid w:val="000E6834"/>
    <w:rsid w:val="000E69D4"/>
    <w:rsid w:val="000E7269"/>
    <w:rsid w:val="000E7BAB"/>
    <w:rsid w:val="000E7D31"/>
    <w:rsid w:val="000E7E7B"/>
    <w:rsid w:val="000F0759"/>
    <w:rsid w:val="000F0DB1"/>
    <w:rsid w:val="000F1D96"/>
    <w:rsid w:val="000F1DBA"/>
    <w:rsid w:val="000F2C99"/>
    <w:rsid w:val="000F372B"/>
    <w:rsid w:val="000F46D1"/>
    <w:rsid w:val="000F4E00"/>
    <w:rsid w:val="000F53BE"/>
    <w:rsid w:val="000F5CD1"/>
    <w:rsid w:val="000F607F"/>
    <w:rsid w:val="000F6255"/>
    <w:rsid w:val="000F703B"/>
    <w:rsid w:val="000F761D"/>
    <w:rsid w:val="000F77E2"/>
    <w:rsid w:val="000F7AE2"/>
    <w:rsid w:val="001015A1"/>
    <w:rsid w:val="001017B1"/>
    <w:rsid w:val="00101F67"/>
    <w:rsid w:val="00102093"/>
    <w:rsid w:val="00103DF4"/>
    <w:rsid w:val="00105C05"/>
    <w:rsid w:val="00106544"/>
    <w:rsid w:val="00106A24"/>
    <w:rsid w:val="001078C9"/>
    <w:rsid w:val="00110B95"/>
    <w:rsid w:val="00111D49"/>
    <w:rsid w:val="00112698"/>
    <w:rsid w:val="00113A61"/>
    <w:rsid w:val="001156A0"/>
    <w:rsid w:val="00115819"/>
    <w:rsid w:val="001158DE"/>
    <w:rsid w:val="001177B4"/>
    <w:rsid w:val="00120512"/>
    <w:rsid w:val="0012054D"/>
    <w:rsid w:val="001213EB"/>
    <w:rsid w:val="0012293C"/>
    <w:rsid w:val="00122D6D"/>
    <w:rsid w:val="00122E99"/>
    <w:rsid w:val="001238E2"/>
    <w:rsid w:val="00123F5A"/>
    <w:rsid w:val="00125CEE"/>
    <w:rsid w:val="001260F4"/>
    <w:rsid w:val="00127113"/>
    <w:rsid w:val="001277EB"/>
    <w:rsid w:val="0013150D"/>
    <w:rsid w:val="00131551"/>
    <w:rsid w:val="00131E19"/>
    <w:rsid w:val="001322A8"/>
    <w:rsid w:val="001323C6"/>
    <w:rsid w:val="00132453"/>
    <w:rsid w:val="00132623"/>
    <w:rsid w:val="001330C6"/>
    <w:rsid w:val="0013438F"/>
    <w:rsid w:val="00134A2D"/>
    <w:rsid w:val="0013512C"/>
    <w:rsid w:val="00136D70"/>
    <w:rsid w:val="00137144"/>
    <w:rsid w:val="00137AB7"/>
    <w:rsid w:val="001401DF"/>
    <w:rsid w:val="00140D60"/>
    <w:rsid w:val="00141898"/>
    <w:rsid w:val="0014371A"/>
    <w:rsid w:val="001441DD"/>
    <w:rsid w:val="00144411"/>
    <w:rsid w:val="00144912"/>
    <w:rsid w:val="001460B1"/>
    <w:rsid w:val="001473B5"/>
    <w:rsid w:val="00147EBC"/>
    <w:rsid w:val="00150BD1"/>
    <w:rsid w:val="00151302"/>
    <w:rsid w:val="001514FE"/>
    <w:rsid w:val="00151548"/>
    <w:rsid w:val="00151D35"/>
    <w:rsid w:val="00152E35"/>
    <w:rsid w:val="00154957"/>
    <w:rsid w:val="001551A4"/>
    <w:rsid w:val="0015553C"/>
    <w:rsid w:val="0015573E"/>
    <w:rsid w:val="00155DF8"/>
    <w:rsid w:val="0016089A"/>
    <w:rsid w:val="001613B6"/>
    <w:rsid w:val="00161494"/>
    <w:rsid w:val="00161B90"/>
    <w:rsid w:val="00161FCB"/>
    <w:rsid w:val="001621DC"/>
    <w:rsid w:val="00162C5A"/>
    <w:rsid w:val="00162D26"/>
    <w:rsid w:val="0016351B"/>
    <w:rsid w:val="00163CD9"/>
    <w:rsid w:val="00164696"/>
    <w:rsid w:val="001661FC"/>
    <w:rsid w:val="00166B58"/>
    <w:rsid w:val="001677D2"/>
    <w:rsid w:val="00170245"/>
    <w:rsid w:val="00170252"/>
    <w:rsid w:val="00170DCE"/>
    <w:rsid w:val="00170EBE"/>
    <w:rsid w:val="0017105C"/>
    <w:rsid w:val="0017212F"/>
    <w:rsid w:val="0017293F"/>
    <w:rsid w:val="00172EA2"/>
    <w:rsid w:val="0017364A"/>
    <w:rsid w:val="00173AFF"/>
    <w:rsid w:val="00174736"/>
    <w:rsid w:val="00174808"/>
    <w:rsid w:val="00175011"/>
    <w:rsid w:val="001757E1"/>
    <w:rsid w:val="00175926"/>
    <w:rsid w:val="001760AF"/>
    <w:rsid w:val="001762AC"/>
    <w:rsid w:val="00176B41"/>
    <w:rsid w:val="00176E61"/>
    <w:rsid w:val="00180526"/>
    <w:rsid w:val="001805E3"/>
    <w:rsid w:val="00181787"/>
    <w:rsid w:val="00181F95"/>
    <w:rsid w:val="00182A1B"/>
    <w:rsid w:val="00183307"/>
    <w:rsid w:val="0018393C"/>
    <w:rsid w:val="0018402B"/>
    <w:rsid w:val="00184CC0"/>
    <w:rsid w:val="001854C9"/>
    <w:rsid w:val="00186C6E"/>
    <w:rsid w:val="00187A88"/>
    <w:rsid w:val="00187AC8"/>
    <w:rsid w:val="001902C4"/>
    <w:rsid w:val="00190658"/>
    <w:rsid w:val="00190B43"/>
    <w:rsid w:val="00190C3B"/>
    <w:rsid w:val="00191D02"/>
    <w:rsid w:val="0019234F"/>
    <w:rsid w:val="0019295C"/>
    <w:rsid w:val="00193036"/>
    <w:rsid w:val="00193357"/>
    <w:rsid w:val="00193659"/>
    <w:rsid w:val="001939D5"/>
    <w:rsid w:val="00193AF2"/>
    <w:rsid w:val="00194623"/>
    <w:rsid w:val="00195293"/>
    <w:rsid w:val="00196B92"/>
    <w:rsid w:val="00197638"/>
    <w:rsid w:val="001A1108"/>
    <w:rsid w:val="001A1142"/>
    <w:rsid w:val="001A1167"/>
    <w:rsid w:val="001A1787"/>
    <w:rsid w:val="001A1E10"/>
    <w:rsid w:val="001A3546"/>
    <w:rsid w:val="001A377D"/>
    <w:rsid w:val="001A6112"/>
    <w:rsid w:val="001A68BD"/>
    <w:rsid w:val="001A7FA5"/>
    <w:rsid w:val="001B146E"/>
    <w:rsid w:val="001B1A2C"/>
    <w:rsid w:val="001B1B95"/>
    <w:rsid w:val="001B21A0"/>
    <w:rsid w:val="001B4BE7"/>
    <w:rsid w:val="001B5387"/>
    <w:rsid w:val="001B665C"/>
    <w:rsid w:val="001B6F90"/>
    <w:rsid w:val="001B7421"/>
    <w:rsid w:val="001C08D3"/>
    <w:rsid w:val="001C10BA"/>
    <w:rsid w:val="001C2657"/>
    <w:rsid w:val="001C2D86"/>
    <w:rsid w:val="001C2D9E"/>
    <w:rsid w:val="001C3144"/>
    <w:rsid w:val="001C3F0C"/>
    <w:rsid w:val="001C490E"/>
    <w:rsid w:val="001C62CF"/>
    <w:rsid w:val="001C66ED"/>
    <w:rsid w:val="001C72D0"/>
    <w:rsid w:val="001C73BD"/>
    <w:rsid w:val="001C7601"/>
    <w:rsid w:val="001C761B"/>
    <w:rsid w:val="001D0012"/>
    <w:rsid w:val="001D0168"/>
    <w:rsid w:val="001D042D"/>
    <w:rsid w:val="001D051C"/>
    <w:rsid w:val="001D1FC3"/>
    <w:rsid w:val="001D314F"/>
    <w:rsid w:val="001D3226"/>
    <w:rsid w:val="001D4954"/>
    <w:rsid w:val="001D4CE4"/>
    <w:rsid w:val="001D527F"/>
    <w:rsid w:val="001D5D54"/>
    <w:rsid w:val="001D5E8E"/>
    <w:rsid w:val="001D7164"/>
    <w:rsid w:val="001D7A88"/>
    <w:rsid w:val="001E1228"/>
    <w:rsid w:val="001E16A2"/>
    <w:rsid w:val="001E266F"/>
    <w:rsid w:val="001E2899"/>
    <w:rsid w:val="001E2A17"/>
    <w:rsid w:val="001E2CFA"/>
    <w:rsid w:val="001E77FA"/>
    <w:rsid w:val="001E7C19"/>
    <w:rsid w:val="001E7C51"/>
    <w:rsid w:val="001F0DB3"/>
    <w:rsid w:val="001F1401"/>
    <w:rsid w:val="001F1C59"/>
    <w:rsid w:val="001F2A80"/>
    <w:rsid w:val="001F40DC"/>
    <w:rsid w:val="001F433F"/>
    <w:rsid w:val="001F5404"/>
    <w:rsid w:val="001F574B"/>
    <w:rsid w:val="001F73DF"/>
    <w:rsid w:val="001F73E0"/>
    <w:rsid w:val="001F7694"/>
    <w:rsid w:val="001F777C"/>
    <w:rsid w:val="00200E86"/>
    <w:rsid w:val="00201134"/>
    <w:rsid w:val="0020139C"/>
    <w:rsid w:val="0020268D"/>
    <w:rsid w:val="002028D8"/>
    <w:rsid w:val="00202AE8"/>
    <w:rsid w:val="00202D31"/>
    <w:rsid w:val="00202E02"/>
    <w:rsid w:val="00203A65"/>
    <w:rsid w:val="00203A74"/>
    <w:rsid w:val="0020424D"/>
    <w:rsid w:val="002049BE"/>
    <w:rsid w:val="00205210"/>
    <w:rsid w:val="002052AC"/>
    <w:rsid w:val="00205FAB"/>
    <w:rsid w:val="00207B0B"/>
    <w:rsid w:val="00207F99"/>
    <w:rsid w:val="00212D80"/>
    <w:rsid w:val="002139D1"/>
    <w:rsid w:val="002139E0"/>
    <w:rsid w:val="002143D9"/>
    <w:rsid w:val="002145E8"/>
    <w:rsid w:val="002148DD"/>
    <w:rsid w:val="0021707B"/>
    <w:rsid w:val="002171DA"/>
    <w:rsid w:val="00217ADA"/>
    <w:rsid w:val="00222000"/>
    <w:rsid w:val="00222405"/>
    <w:rsid w:val="002237F4"/>
    <w:rsid w:val="00224505"/>
    <w:rsid w:val="002253FA"/>
    <w:rsid w:val="0022729B"/>
    <w:rsid w:val="002302ED"/>
    <w:rsid w:val="002302FF"/>
    <w:rsid w:val="00231DBD"/>
    <w:rsid w:val="00232C06"/>
    <w:rsid w:val="00233651"/>
    <w:rsid w:val="00233DCC"/>
    <w:rsid w:val="00235D87"/>
    <w:rsid w:val="00236317"/>
    <w:rsid w:val="00236882"/>
    <w:rsid w:val="00236C8F"/>
    <w:rsid w:val="00237E72"/>
    <w:rsid w:val="00240E58"/>
    <w:rsid w:val="0024119D"/>
    <w:rsid w:val="002427BD"/>
    <w:rsid w:val="00243991"/>
    <w:rsid w:val="002446A0"/>
    <w:rsid w:val="002450F3"/>
    <w:rsid w:val="002452AB"/>
    <w:rsid w:val="002452EF"/>
    <w:rsid w:val="002457CD"/>
    <w:rsid w:val="00245E6F"/>
    <w:rsid w:val="002462EA"/>
    <w:rsid w:val="00246D08"/>
    <w:rsid w:val="00247190"/>
    <w:rsid w:val="00247F43"/>
    <w:rsid w:val="002509C2"/>
    <w:rsid w:val="00252D41"/>
    <w:rsid w:val="0025306A"/>
    <w:rsid w:val="0025364F"/>
    <w:rsid w:val="0025465C"/>
    <w:rsid w:val="00255324"/>
    <w:rsid w:val="002579CF"/>
    <w:rsid w:val="0026028F"/>
    <w:rsid w:val="00263AB0"/>
    <w:rsid w:val="00264C09"/>
    <w:rsid w:val="00265072"/>
    <w:rsid w:val="002674A1"/>
    <w:rsid w:val="00267DD8"/>
    <w:rsid w:val="00270C12"/>
    <w:rsid w:val="00271279"/>
    <w:rsid w:val="0027141A"/>
    <w:rsid w:val="00272213"/>
    <w:rsid w:val="00273884"/>
    <w:rsid w:val="00274324"/>
    <w:rsid w:val="002746F2"/>
    <w:rsid w:val="00275589"/>
    <w:rsid w:val="002766EE"/>
    <w:rsid w:val="00276CEB"/>
    <w:rsid w:val="00276DAA"/>
    <w:rsid w:val="002773AD"/>
    <w:rsid w:val="00277CE7"/>
    <w:rsid w:val="00280DB1"/>
    <w:rsid w:val="00280F00"/>
    <w:rsid w:val="00282219"/>
    <w:rsid w:val="0028289A"/>
    <w:rsid w:val="002833A2"/>
    <w:rsid w:val="00284609"/>
    <w:rsid w:val="00284BFC"/>
    <w:rsid w:val="0028551A"/>
    <w:rsid w:val="00285577"/>
    <w:rsid w:val="00285C57"/>
    <w:rsid w:val="00287A4C"/>
    <w:rsid w:val="00287E63"/>
    <w:rsid w:val="0029064B"/>
    <w:rsid w:val="00291392"/>
    <w:rsid w:val="00293678"/>
    <w:rsid w:val="002936A6"/>
    <w:rsid w:val="00293870"/>
    <w:rsid w:val="00293E5A"/>
    <w:rsid w:val="00293E88"/>
    <w:rsid w:val="0029435F"/>
    <w:rsid w:val="002943A7"/>
    <w:rsid w:val="002961C9"/>
    <w:rsid w:val="00297798"/>
    <w:rsid w:val="00297FB2"/>
    <w:rsid w:val="002A026E"/>
    <w:rsid w:val="002A0461"/>
    <w:rsid w:val="002A165D"/>
    <w:rsid w:val="002A16E3"/>
    <w:rsid w:val="002A1D4C"/>
    <w:rsid w:val="002A20A9"/>
    <w:rsid w:val="002A297A"/>
    <w:rsid w:val="002A2CF1"/>
    <w:rsid w:val="002A37EE"/>
    <w:rsid w:val="002A44D1"/>
    <w:rsid w:val="002A4DA0"/>
    <w:rsid w:val="002A66D0"/>
    <w:rsid w:val="002A697B"/>
    <w:rsid w:val="002A6D42"/>
    <w:rsid w:val="002A7894"/>
    <w:rsid w:val="002A7961"/>
    <w:rsid w:val="002A7AD6"/>
    <w:rsid w:val="002B0368"/>
    <w:rsid w:val="002B0AD5"/>
    <w:rsid w:val="002B1041"/>
    <w:rsid w:val="002B399B"/>
    <w:rsid w:val="002B4FD1"/>
    <w:rsid w:val="002B5CD4"/>
    <w:rsid w:val="002B5CE1"/>
    <w:rsid w:val="002B5F86"/>
    <w:rsid w:val="002C0136"/>
    <w:rsid w:val="002C027C"/>
    <w:rsid w:val="002C0938"/>
    <w:rsid w:val="002C1E43"/>
    <w:rsid w:val="002C22EE"/>
    <w:rsid w:val="002C43E8"/>
    <w:rsid w:val="002C6293"/>
    <w:rsid w:val="002C6F05"/>
    <w:rsid w:val="002C7274"/>
    <w:rsid w:val="002C7753"/>
    <w:rsid w:val="002D0123"/>
    <w:rsid w:val="002D06A6"/>
    <w:rsid w:val="002D2040"/>
    <w:rsid w:val="002D2CC4"/>
    <w:rsid w:val="002D348E"/>
    <w:rsid w:val="002D4367"/>
    <w:rsid w:val="002D4C1B"/>
    <w:rsid w:val="002D5122"/>
    <w:rsid w:val="002D6264"/>
    <w:rsid w:val="002D6615"/>
    <w:rsid w:val="002D75FF"/>
    <w:rsid w:val="002D7E87"/>
    <w:rsid w:val="002E07B8"/>
    <w:rsid w:val="002E1C7D"/>
    <w:rsid w:val="002E1D91"/>
    <w:rsid w:val="002E27D2"/>
    <w:rsid w:val="002E2CB4"/>
    <w:rsid w:val="002E3AA0"/>
    <w:rsid w:val="002E3D73"/>
    <w:rsid w:val="002E519A"/>
    <w:rsid w:val="002E583A"/>
    <w:rsid w:val="002E59AF"/>
    <w:rsid w:val="002E6B34"/>
    <w:rsid w:val="002E715F"/>
    <w:rsid w:val="002F0726"/>
    <w:rsid w:val="002F08D6"/>
    <w:rsid w:val="002F094E"/>
    <w:rsid w:val="002F09E8"/>
    <w:rsid w:val="002F0A87"/>
    <w:rsid w:val="002F0FF0"/>
    <w:rsid w:val="002F12A6"/>
    <w:rsid w:val="002F16E2"/>
    <w:rsid w:val="002F1D15"/>
    <w:rsid w:val="002F2172"/>
    <w:rsid w:val="002F2D71"/>
    <w:rsid w:val="002F3222"/>
    <w:rsid w:val="002F44DE"/>
    <w:rsid w:val="002F540D"/>
    <w:rsid w:val="002F61F2"/>
    <w:rsid w:val="002F6E61"/>
    <w:rsid w:val="002F706C"/>
    <w:rsid w:val="002F77CE"/>
    <w:rsid w:val="002F7AFD"/>
    <w:rsid w:val="002F7B6A"/>
    <w:rsid w:val="002F7D5A"/>
    <w:rsid w:val="00300287"/>
    <w:rsid w:val="0030067B"/>
    <w:rsid w:val="003019A0"/>
    <w:rsid w:val="00301F69"/>
    <w:rsid w:val="00303042"/>
    <w:rsid w:val="00303075"/>
    <w:rsid w:val="00303162"/>
    <w:rsid w:val="00303449"/>
    <w:rsid w:val="00305116"/>
    <w:rsid w:val="003057E3"/>
    <w:rsid w:val="00307DAC"/>
    <w:rsid w:val="0031184C"/>
    <w:rsid w:val="00311C1C"/>
    <w:rsid w:val="00312CFF"/>
    <w:rsid w:val="003136FF"/>
    <w:rsid w:val="0031401F"/>
    <w:rsid w:val="0031478E"/>
    <w:rsid w:val="003172E5"/>
    <w:rsid w:val="00321E9D"/>
    <w:rsid w:val="0032441E"/>
    <w:rsid w:val="00324604"/>
    <w:rsid w:val="00325374"/>
    <w:rsid w:val="003254B9"/>
    <w:rsid w:val="00325D8E"/>
    <w:rsid w:val="00325EAA"/>
    <w:rsid w:val="00326728"/>
    <w:rsid w:val="0032694B"/>
    <w:rsid w:val="00327A06"/>
    <w:rsid w:val="00327A38"/>
    <w:rsid w:val="0033011D"/>
    <w:rsid w:val="0033090E"/>
    <w:rsid w:val="00330E26"/>
    <w:rsid w:val="003310DE"/>
    <w:rsid w:val="003329CA"/>
    <w:rsid w:val="00334C87"/>
    <w:rsid w:val="00335213"/>
    <w:rsid w:val="0033579C"/>
    <w:rsid w:val="00336106"/>
    <w:rsid w:val="00336D10"/>
    <w:rsid w:val="00337DC0"/>
    <w:rsid w:val="00340EFC"/>
    <w:rsid w:val="00340F89"/>
    <w:rsid w:val="00341B39"/>
    <w:rsid w:val="00341F7E"/>
    <w:rsid w:val="00342D1A"/>
    <w:rsid w:val="003435B2"/>
    <w:rsid w:val="00343852"/>
    <w:rsid w:val="00343D6B"/>
    <w:rsid w:val="003446C6"/>
    <w:rsid w:val="00344D24"/>
    <w:rsid w:val="00344DD7"/>
    <w:rsid w:val="003451DF"/>
    <w:rsid w:val="00345233"/>
    <w:rsid w:val="00345652"/>
    <w:rsid w:val="0034593C"/>
    <w:rsid w:val="00346D50"/>
    <w:rsid w:val="003473D8"/>
    <w:rsid w:val="00347D29"/>
    <w:rsid w:val="003521A7"/>
    <w:rsid w:val="0035244A"/>
    <w:rsid w:val="00352D75"/>
    <w:rsid w:val="00353831"/>
    <w:rsid w:val="00353BB6"/>
    <w:rsid w:val="00353C86"/>
    <w:rsid w:val="00354AAB"/>
    <w:rsid w:val="00354EA0"/>
    <w:rsid w:val="00354EE8"/>
    <w:rsid w:val="003555FA"/>
    <w:rsid w:val="00356BE3"/>
    <w:rsid w:val="00357CF7"/>
    <w:rsid w:val="003606C9"/>
    <w:rsid w:val="00360763"/>
    <w:rsid w:val="00360F04"/>
    <w:rsid w:val="00361E06"/>
    <w:rsid w:val="00361FEA"/>
    <w:rsid w:val="00363060"/>
    <w:rsid w:val="00365D3D"/>
    <w:rsid w:val="00365FE5"/>
    <w:rsid w:val="003676A8"/>
    <w:rsid w:val="003709E6"/>
    <w:rsid w:val="00370B9D"/>
    <w:rsid w:val="00371A54"/>
    <w:rsid w:val="00371DA1"/>
    <w:rsid w:val="00372896"/>
    <w:rsid w:val="00372941"/>
    <w:rsid w:val="00372D21"/>
    <w:rsid w:val="003748BF"/>
    <w:rsid w:val="003757DF"/>
    <w:rsid w:val="003759CE"/>
    <w:rsid w:val="00376E9F"/>
    <w:rsid w:val="00376F18"/>
    <w:rsid w:val="0037711C"/>
    <w:rsid w:val="003778C9"/>
    <w:rsid w:val="003802A0"/>
    <w:rsid w:val="003807FB"/>
    <w:rsid w:val="00380AD0"/>
    <w:rsid w:val="003812DA"/>
    <w:rsid w:val="003825BB"/>
    <w:rsid w:val="003827B3"/>
    <w:rsid w:val="00382A52"/>
    <w:rsid w:val="00382AA5"/>
    <w:rsid w:val="00382D30"/>
    <w:rsid w:val="00383362"/>
    <w:rsid w:val="00383AB6"/>
    <w:rsid w:val="00383E97"/>
    <w:rsid w:val="00385ED1"/>
    <w:rsid w:val="00385F4E"/>
    <w:rsid w:val="00386079"/>
    <w:rsid w:val="00386689"/>
    <w:rsid w:val="00386B7A"/>
    <w:rsid w:val="00387BD5"/>
    <w:rsid w:val="00390CE6"/>
    <w:rsid w:val="00390DFC"/>
    <w:rsid w:val="0039128D"/>
    <w:rsid w:val="00391909"/>
    <w:rsid w:val="00391D9B"/>
    <w:rsid w:val="00392A32"/>
    <w:rsid w:val="00392B0C"/>
    <w:rsid w:val="0039310B"/>
    <w:rsid w:val="00393340"/>
    <w:rsid w:val="003936B8"/>
    <w:rsid w:val="00393F69"/>
    <w:rsid w:val="003946FD"/>
    <w:rsid w:val="0039538A"/>
    <w:rsid w:val="00395882"/>
    <w:rsid w:val="00395A28"/>
    <w:rsid w:val="003A27A6"/>
    <w:rsid w:val="003A29F3"/>
    <w:rsid w:val="003A2EF1"/>
    <w:rsid w:val="003A3393"/>
    <w:rsid w:val="003A3F57"/>
    <w:rsid w:val="003A46C1"/>
    <w:rsid w:val="003A4CD0"/>
    <w:rsid w:val="003A560B"/>
    <w:rsid w:val="003A57E7"/>
    <w:rsid w:val="003A676C"/>
    <w:rsid w:val="003A71DB"/>
    <w:rsid w:val="003B29EC"/>
    <w:rsid w:val="003B2D4A"/>
    <w:rsid w:val="003B36CD"/>
    <w:rsid w:val="003B405B"/>
    <w:rsid w:val="003B4202"/>
    <w:rsid w:val="003B4674"/>
    <w:rsid w:val="003B554E"/>
    <w:rsid w:val="003C1049"/>
    <w:rsid w:val="003C274A"/>
    <w:rsid w:val="003C34FC"/>
    <w:rsid w:val="003C3868"/>
    <w:rsid w:val="003C516A"/>
    <w:rsid w:val="003C68AB"/>
    <w:rsid w:val="003C6B4A"/>
    <w:rsid w:val="003C708B"/>
    <w:rsid w:val="003C7A16"/>
    <w:rsid w:val="003D225D"/>
    <w:rsid w:val="003D2AAB"/>
    <w:rsid w:val="003D2AFE"/>
    <w:rsid w:val="003D3699"/>
    <w:rsid w:val="003D4593"/>
    <w:rsid w:val="003D4717"/>
    <w:rsid w:val="003D4BB4"/>
    <w:rsid w:val="003D52CB"/>
    <w:rsid w:val="003D6F82"/>
    <w:rsid w:val="003D70BD"/>
    <w:rsid w:val="003D71C4"/>
    <w:rsid w:val="003D7396"/>
    <w:rsid w:val="003D764E"/>
    <w:rsid w:val="003E05B9"/>
    <w:rsid w:val="003E0E2D"/>
    <w:rsid w:val="003E1C5F"/>
    <w:rsid w:val="003E296B"/>
    <w:rsid w:val="003E3061"/>
    <w:rsid w:val="003E35CA"/>
    <w:rsid w:val="003E42AD"/>
    <w:rsid w:val="003E554A"/>
    <w:rsid w:val="003E5586"/>
    <w:rsid w:val="003E56ED"/>
    <w:rsid w:val="003E5F56"/>
    <w:rsid w:val="003E66EF"/>
    <w:rsid w:val="003E6F16"/>
    <w:rsid w:val="003F0503"/>
    <w:rsid w:val="003F06A4"/>
    <w:rsid w:val="003F0B7A"/>
    <w:rsid w:val="003F1D99"/>
    <w:rsid w:val="003F1F33"/>
    <w:rsid w:val="003F3BE9"/>
    <w:rsid w:val="003F4AB5"/>
    <w:rsid w:val="003F6AEE"/>
    <w:rsid w:val="003F7332"/>
    <w:rsid w:val="00401031"/>
    <w:rsid w:val="00402100"/>
    <w:rsid w:val="00402358"/>
    <w:rsid w:val="00402CFE"/>
    <w:rsid w:val="004031FD"/>
    <w:rsid w:val="004035E5"/>
    <w:rsid w:val="0040768B"/>
    <w:rsid w:val="004102CC"/>
    <w:rsid w:val="004104A0"/>
    <w:rsid w:val="004107C9"/>
    <w:rsid w:val="004119B7"/>
    <w:rsid w:val="00411A19"/>
    <w:rsid w:val="00412783"/>
    <w:rsid w:val="004132F2"/>
    <w:rsid w:val="00413933"/>
    <w:rsid w:val="00413F66"/>
    <w:rsid w:val="004143A9"/>
    <w:rsid w:val="00415CBD"/>
    <w:rsid w:val="00415D49"/>
    <w:rsid w:val="0041637C"/>
    <w:rsid w:val="0041703A"/>
    <w:rsid w:val="00417765"/>
    <w:rsid w:val="00420E0E"/>
    <w:rsid w:val="0042111B"/>
    <w:rsid w:val="00421AFD"/>
    <w:rsid w:val="00421B2A"/>
    <w:rsid w:val="00421C98"/>
    <w:rsid w:val="00422564"/>
    <w:rsid w:val="00422AD6"/>
    <w:rsid w:val="00422AED"/>
    <w:rsid w:val="00423990"/>
    <w:rsid w:val="00423AC4"/>
    <w:rsid w:val="00423E8E"/>
    <w:rsid w:val="00424103"/>
    <w:rsid w:val="004248C1"/>
    <w:rsid w:val="004254DE"/>
    <w:rsid w:val="00425C29"/>
    <w:rsid w:val="00426115"/>
    <w:rsid w:val="00426144"/>
    <w:rsid w:val="004270DC"/>
    <w:rsid w:val="00427499"/>
    <w:rsid w:val="00427540"/>
    <w:rsid w:val="00427A26"/>
    <w:rsid w:val="00431959"/>
    <w:rsid w:val="004321F2"/>
    <w:rsid w:val="0043243B"/>
    <w:rsid w:val="00432795"/>
    <w:rsid w:val="004331B8"/>
    <w:rsid w:val="00433974"/>
    <w:rsid w:val="00434010"/>
    <w:rsid w:val="0043586B"/>
    <w:rsid w:val="00435FCB"/>
    <w:rsid w:val="00436610"/>
    <w:rsid w:val="0043773E"/>
    <w:rsid w:val="0043792C"/>
    <w:rsid w:val="00437CBA"/>
    <w:rsid w:val="00437F5D"/>
    <w:rsid w:val="00441015"/>
    <w:rsid w:val="004411C0"/>
    <w:rsid w:val="00442859"/>
    <w:rsid w:val="00442A37"/>
    <w:rsid w:val="00442C22"/>
    <w:rsid w:val="0044352A"/>
    <w:rsid w:val="00446265"/>
    <w:rsid w:val="00446943"/>
    <w:rsid w:val="0044767A"/>
    <w:rsid w:val="004503B4"/>
    <w:rsid w:val="00450A32"/>
    <w:rsid w:val="0045189A"/>
    <w:rsid w:val="004536B2"/>
    <w:rsid w:val="004539DC"/>
    <w:rsid w:val="00454482"/>
    <w:rsid w:val="00460127"/>
    <w:rsid w:val="00460C72"/>
    <w:rsid w:val="004618CE"/>
    <w:rsid w:val="00462307"/>
    <w:rsid w:val="004643A0"/>
    <w:rsid w:val="004646E8"/>
    <w:rsid w:val="00464C43"/>
    <w:rsid w:val="00464FE3"/>
    <w:rsid w:val="0046667F"/>
    <w:rsid w:val="00466909"/>
    <w:rsid w:val="00466983"/>
    <w:rsid w:val="004678DB"/>
    <w:rsid w:val="00467E52"/>
    <w:rsid w:val="00467F0B"/>
    <w:rsid w:val="0047016D"/>
    <w:rsid w:val="00470428"/>
    <w:rsid w:val="004713B7"/>
    <w:rsid w:val="00471BA0"/>
    <w:rsid w:val="00471BE9"/>
    <w:rsid w:val="00471C63"/>
    <w:rsid w:val="00472AD8"/>
    <w:rsid w:val="00472B5D"/>
    <w:rsid w:val="00473FC0"/>
    <w:rsid w:val="0047520B"/>
    <w:rsid w:val="00480201"/>
    <w:rsid w:val="004813DF"/>
    <w:rsid w:val="00481D7C"/>
    <w:rsid w:val="00482D0F"/>
    <w:rsid w:val="004834C9"/>
    <w:rsid w:val="0048376C"/>
    <w:rsid w:val="004845FC"/>
    <w:rsid w:val="00485B13"/>
    <w:rsid w:val="00485ED8"/>
    <w:rsid w:val="00485FBD"/>
    <w:rsid w:val="00487605"/>
    <w:rsid w:val="00487BF1"/>
    <w:rsid w:val="00487E7F"/>
    <w:rsid w:val="00490A95"/>
    <w:rsid w:val="00491186"/>
    <w:rsid w:val="004911C6"/>
    <w:rsid w:val="00491437"/>
    <w:rsid w:val="00493D16"/>
    <w:rsid w:val="00493DAB"/>
    <w:rsid w:val="0049441E"/>
    <w:rsid w:val="00494704"/>
    <w:rsid w:val="0049557F"/>
    <w:rsid w:val="004966E3"/>
    <w:rsid w:val="00496BCE"/>
    <w:rsid w:val="00497423"/>
    <w:rsid w:val="004978E9"/>
    <w:rsid w:val="0049793E"/>
    <w:rsid w:val="00497A25"/>
    <w:rsid w:val="004A017E"/>
    <w:rsid w:val="004A06EF"/>
    <w:rsid w:val="004A0DB0"/>
    <w:rsid w:val="004A0FE9"/>
    <w:rsid w:val="004A11E6"/>
    <w:rsid w:val="004A124A"/>
    <w:rsid w:val="004A1BBE"/>
    <w:rsid w:val="004A3C89"/>
    <w:rsid w:val="004A3E0D"/>
    <w:rsid w:val="004A4817"/>
    <w:rsid w:val="004A496D"/>
    <w:rsid w:val="004A4AAA"/>
    <w:rsid w:val="004A4D23"/>
    <w:rsid w:val="004A67F4"/>
    <w:rsid w:val="004A7648"/>
    <w:rsid w:val="004B09DD"/>
    <w:rsid w:val="004B2E1B"/>
    <w:rsid w:val="004B3904"/>
    <w:rsid w:val="004B3F85"/>
    <w:rsid w:val="004B4ADE"/>
    <w:rsid w:val="004B5FAA"/>
    <w:rsid w:val="004B631F"/>
    <w:rsid w:val="004B6EAB"/>
    <w:rsid w:val="004B7288"/>
    <w:rsid w:val="004B73C0"/>
    <w:rsid w:val="004C01A9"/>
    <w:rsid w:val="004C0D8C"/>
    <w:rsid w:val="004C1D5C"/>
    <w:rsid w:val="004C2259"/>
    <w:rsid w:val="004C28DC"/>
    <w:rsid w:val="004C2A0E"/>
    <w:rsid w:val="004C45DB"/>
    <w:rsid w:val="004C53D6"/>
    <w:rsid w:val="004C680F"/>
    <w:rsid w:val="004C7169"/>
    <w:rsid w:val="004D0738"/>
    <w:rsid w:val="004D21E4"/>
    <w:rsid w:val="004D2272"/>
    <w:rsid w:val="004D2B69"/>
    <w:rsid w:val="004D2EAE"/>
    <w:rsid w:val="004D487B"/>
    <w:rsid w:val="004D53B0"/>
    <w:rsid w:val="004D53B2"/>
    <w:rsid w:val="004D5503"/>
    <w:rsid w:val="004D5672"/>
    <w:rsid w:val="004D6342"/>
    <w:rsid w:val="004D70B2"/>
    <w:rsid w:val="004D7C18"/>
    <w:rsid w:val="004D7E1A"/>
    <w:rsid w:val="004E093B"/>
    <w:rsid w:val="004E1A48"/>
    <w:rsid w:val="004E2C65"/>
    <w:rsid w:val="004E37F6"/>
    <w:rsid w:val="004E5DEF"/>
    <w:rsid w:val="004E63D0"/>
    <w:rsid w:val="004E6936"/>
    <w:rsid w:val="004E7B69"/>
    <w:rsid w:val="004F0DD6"/>
    <w:rsid w:val="004F16A2"/>
    <w:rsid w:val="004F189E"/>
    <w:rsid w:val="004F385E"/>
    <w:rsid w:val="004F3B37"/>
    <w:rsid w:val="004F42B1"/>
    <w:rsid w:val="004F50B7"/>
    <w:rsid w:val="004F5ABE"/>
    <w:rsid w:val="004F6B1E"/>
    <w:rsid w:val="004F72C9"/>
    <w:rsid w:val="004F7DAE"/>
    <w:rsid w:val="004F7F84"/>
    <w:rsid w:val="0050053F"/>
    <w:rsid w:val="005005C5"/>
    <w:rsid w:val="00502203"/>
    <w:rsid w:val="005025A0"/>
    <w:rsid w:val="0050421C"/>
    <w:rsid w:val="00504EFE"/>
    <w:rsid w:val="005054C7"/>
    <w:rsid w:val="005059C3"/>
    <w:rsid w:val="00506205"/>
    <w:rsid w:val="00506A73"/>
    <w:rsid w:val="00506A93"/>
    <w:rsid w:val="00506AAB"/>
    <w:rsid w:val="00506ACB"/>
    <w:rsid w:val="00506B0D"/>
    <w:rsid w:val="00506C7E"/>
    <w:rsid w:val="00510167"/>
    <w:rsid w:val="005103A9"/>
    <w:rsid w:val="00510801"/>
    <w:rsid w:val="00510C7C"/>
    <w:rsid w:val="005115D0"/>
    <w:rsid w:val="0051241E"/>
    <w:rsid w:val="00512636"/>
    <w:rsid w:val="00513095"/>
    <w:rsid w:val="00514169"/>
    <w:rsid w:val="0051462B"/>
    <w:rsid w:val="005148A4"/>
    <w:rsid w:val="005148E5"/>
    <w:rsid w:val="0051496A"/>
    <w:rsid w:val="00514C21"/>
    <w:rsid w:val="00515164"/>
    <w:rsid w:val="00515429"/>
    <w:rsid w:val="0051677D"/>
    <w:rsid w:val="00520288"/>
    <w:rsid w:val="0052091E"/>
    <w:rsid w:val="00520D8D"/>
    <w:rsid w:val="00520D96"/>
    <w:rsid w:val="0052192B"/>
    <w:rsid w:val="00521FB3"/>
    <w:rsid w:val="0052213A"/>
    <w:rsid w:val="0052301E"/>
    <w:rsid w:val="0052348B"/>
    <w:rsid w:val="0052501A"/>
    <w:rsid w:val="0052524D"/>
    <w:rsid w:val="005258E3"/>
    <w:rsid w:val="0052634A"/>
    <w:rsid w:val="00526E49"/>
    <w:rsid w:val="00527371"/>
    <w:rsid w:val="00527F6A"/>
    <w:rsid w:val="00530953"/>
    <w:rsid w:val="0053171D"/>
    <w:rsid w:val="005323A5"/>
    <w:rsid w:val="00532869"/>
    <w:rsid w:val="0053305E"/>
    <w:rsid w:val="0053307B"/>
    <w:rsid w:val="005331B1"/>
    <w:rsid w:val="00533636"/>
    <w:rsid w:val="00533F85"/>
    <w:rsid w:val="00534032"/>
    <w:rsid w:val="005358C1"/>
    <w:rsid w:val="00535A20"/>
    <w:rsid w:val="00535C06"/>
    <w:rsid w:val="005364C5"/>
    <w:rsid w:val="005366A9"/>
    <w:rsid w:val="00537628"/>
    <w:rsid w:val="005376A7"/>
    <w:rsid w:val="0054055D"/>
    <w:rsid w:val="00540932"/>
    <w:rsid w:val="00540DBA"/>
    <w:rsid w:val="0054104E"/>
    <w:rsid w:val="005410F4"/>
    <w:rsid w:val="0054228E"/>
    <w:rsid w:val="005437CD"/>
    <w:rsid w:val="00543843"/>
    <w:rsid w:val="00543A4F"/>
    <w:rsid w:val="00544E2C"/>
    <w:rsid w:val="00546BC9"/>
    <w:rsid w:val="00546F60"/>
    <w:rsid w:val="005473E6"/>
    <w:rsid w:val="005477EC"/>
    <w:rsid w:val="00547D1E"/>
    <w:rsid w:val="00551389"/>
    <w:rsid w:val="005513A6"/>
    <w:rsid w:val="00551BE1"/>
    <w:rsid w:val="00552971"/>
    <w:rsid w:val="00552AFE"/>
    <w:rsid w:val="005530B5"/>
    <w:rsid w:val="00553512"/>
    <w:rsid w:val="00553A93"/>
    <w:rsid w:val="005550E1"/>
    <w:rsid w:val="005555D8"/>
    <w:rsid w:val="00556A7B"/>
    <w:rsid w:val="00556CFE"/>
    <w:rsid w:val="00556DE0"/>
    <w:rsid w:val="00557C9B"/>
    <w:rsid w:val="005606F2"/>
    <w:rsid w:val="00560E03"/>
    <w:rsid w:val="00561869"/>
    <w:rsid w:val="00561CDF"/>
    <w:rsid w:val="0056272F"/>
    <w:rsid w:val="0056345C"/>
    <w:rsid w:val="00564203"/>
    <w:rsid w:val="005651A8"/>
    <w:rsid w:val="00565265"/>
    <w:rsid w:val="0056608A"/>
    <w:rsid w:val="0056679A"/>
    <w:rsid w:val="005669DE"/>
    <w:rsid w:val="00566DCB"/>
    <w:rsid w:val="00566EDF"/>
    <w:rsid w:val="00567861"/>
    <w:rsid w:val="00570276"/>
    <w:rsid w:val="00570D9F"/>
    <w:rsid w:val="00573D09"/>
    <w:rsid w:val="0057507F"/>
    <w:rsid w:val="00575A1C"/>
    <w:rsid w:val="0057680D"/>
    <w:rsid w:val="00576B40"/>
    <w:rsid w:val="00576C1C"/>
    <w:rsid w:val="00577100"/>
    <w:rsid w:val="00577A6B"/>
    <w:rsid w:val="00580C0D"/>
    <w:rsid w:val="005812A4"/>
    <w:rsid w:val="00581993"/>
    <w:rsid w:val="00581AB8"/>
    <w:rsid w:val="00582B78"/>
    <w:rsid w:val="00582D2A"/>
    <w:rsid w:val="005839EA"/>
    <w:rsid w:val="00583CED"/>
    <w:rsid w:val="00585E23"/>
    <w:rsid w:val="0058618C"/>
    <w:rsid w:val="00586858"/>
    <w:rsid w:val="00587C2B"/>
    <w:rsid w:val="00590FA1"/>
    <w:rsid w:val="005913EE"/>
    <w:rsid w:val="005917E1"/>
    <w:rsid w:val="00591C93"/>
    <w:rsid w:val="00591D4D"/>
    <w:rsid w:val="00591E03"/>
    <w:rsid w:val="00592FD6"/>
    <w:rsid w:val="00593E24"/>
    <w:rsid w:val="0059538E"/>
    <w:rsid w:val="0059549F"/>
    <w:rsid w:val="00596AEF"/>
    <w:rsid w:val="00597EE7"/>
    <w:rsid w:val="005A14B8"/>
    <w:rsid w:val="005A30C6"/>
    <w:rsid w:val="005A3563"/>
    <w:rsid w:val="005A3AF7"/>
    <w:rsid w:val="005A547F"/>
    <w:rsid w:val="005A6D04"/>
    <w:rsid w:val="005A735E"/>
    <w:rsid w:val="005A752B"/>
    <w:rsid w:val="005A7625"/>
    <w:rsid w:val="005A79BF"/>
    <w:rsid w:val="005A7F03"/>
    <w:rsid w:val="005B06A1"/>
    <w:rsid w:val="005B089C"/>
    <w:rsid w:val="005B0AB5"/>
    <w:rsid w:val="005B1996"/>
    <w:rsid w:val="005B1A1F"/>
    <w:rsid w:val="005B1A91"/>
    <w:rsid w:val="005B1CF8"/>
    <w:rsid w:val="005B29B6"/>
    <w:rsid w:val="005B2A24"/>
    <w:rsid w:val="005B3286"/>
    <w:rsid w:val="005B3D5F"/>
    <w:rsid w:val="005B4244"/>
    <w:rsid w:val="005B47A2"/>
    <w:rsid w:val="005B5736"/>
    <w:rsid w:val="005B5883"/>
    <w:rsid w:val="005B5A7B"/>
    <w:rsid w:val="005B5B22"/>
    <w:rsid w:val="005B5D80"/>
    <w:rsid w:val="005B75A2"/>
    <w:rsid w:val="005B75D1"/>
    <w:rsid w:val="005B7E9B"/>
    <w:rsid w:val="005C0597"/>
    <w:rsid w:val="005C0791"/>
    <w:rsid w:val="005C0DA0"/>
    <w:rsid w:val="005C1630"/>
    <w:rsid w:val="005C1F4B"/>
    <w:rsid w:val="005C223C"/>
    <w:rsid w:val="005C27D0"/>
    <w:rsid w:val="005C2845"/>
    <w:rsid w:val="005C2F8A"/>
    <w:rsid w:val="005C3ACC"/>
    <w:rsid w:val="005C4282"/>
    <w:rsid w:val="005C6EC6"/>
    <w:rsid w:val="005C75B1"/>
    <w:rsid w:val="005C7AF5"/>
    <w:rsid w:val="005D0A48"/>
    <w:rsid w:val="005D0FFF"/>
    <w:rsid w:val="005D1397"/>
    <w:rsid w:val="005D17B6"/>
    <w:rsid w:val="005D2732"/>
    <w:rsid w:val="005D3F92"/>
    <w:rsid w:val="005D409C"/>
    <w:rsid w:val="005D410D"/>
    <w:rsid w:val="005D4B52"/>
    <w:rsid w:val="005D50FE"/>
    <w:rsid w:val="005D5286"/>
    <w:rsid w:val="005D53E7"/>
    <w:rsid w:val="005D5CD0"/>
    <w:rsid w:val="005D70CF"/>
    <w:rsid w:val="005D7FCB"/>
    <w:rsid w:val="005E10CA"/>
    <w:rsid w:val="005E33DA"/>
    <w:rsid w:val="005E3E38"/>
    <w:rsid w:val="005E45A0"/>
    <w:rsid w:val="005E4D2E"/>
    <w:rsid w:val="005E5765"/>
    <w:rsid w:val="005E5782"/>
    <w:rsid w:val="005E7D32"/>
    <w:rsid w:val="005F02D2"/>
    <w:rsid w:val="005F2C72"/>
    <w:rsid w:val="005F33FB"/>
    <w:rsid w:val="005F4897"/>
    <w:rsid w:val="005F48B1"/>
    <w:rsid w:val="005F5E14"/>
    <w:rsid w:val="005F6008"/>
    <w:rsid w:val="005F6E6F"/>
    <w:rsid w:val="005F6F56"/>
    <w:rsid w:val="005F7379"/>
    <w:rsid w:val="005F7D17"/>
    <w:rsid w:val="005F7EC4"/>
    <w:rsid w:val="00600031"/>
    <w:rsid w:val="006002CD"/>
    <w:rsid w:val="00600A34"/>
    <w:rsid w:val="00600F0A"/>
    <w:rsid w:val="00600F3F"/>
    <w:rsid w:val="00600FEC"/>
    <w:rsid w:val="00601180"/>
    <w:rsid w:val="006015EA"/>
    <w:rsid w:val="00601975"/>
    <w:rsid w:val="00601AD0"/>
    <w:rsid w:val="00602854"/>
    <w:rsid w:val="006033BC"/>
    <w:rsid w:val="00604879"/>
    <w:rsid w:val="006067A4"/>
    <w:rsid w:val="006100AE"/>
    <w:rsid w:val="00610CB6"/>
    <w:rsid w:val="00611772"/>
    <w:rsid w:val="00611A0E"/>
    <w:rsid w:val="006122ED"/>
    <w:rsid w:val="006126E9"/>
    <w:rsid w:val="00613C2E"/>
    <w:rsid w:val="0061565C"/>
    <w:rsid w:val="00615964"/>
    <w:rsid w:val="00616666"/>
    <w:rsid w:val="00616910"/>
    <w:rsid w:val="00616F38"/>
    <w:rsid w:val="006205D3"/>
    <w:rsid w:val="006208E3"/>
    <w:rsid w:val="00620CD3"/>
    <w:rsid w:val="00621157"/>
    <w:rsid w:val="00622B88"/>
    <w:rsid w:val="0062332E"/>
    <w:rsid w:val="006233E1"/>
    <w:rsid w:val="006240E4"/>
    <w:rsid w:val="0062410D"/>
    <w:rsid w:val="006243B8"/>
    <w:rsid w:val="00625051"/>
    <w:rsid w:val="0062553C"/>
    <w:rsid w:val="00626861"/>
    <w:rsid w:val="006275E9"/>
    <w:rsid w:val="00627956"/>
    <w:rsid w:val="00630476"/>
    <w:rsid w:val="00630A34"/>
    <w:rsid w:val="00630BE4"/>
    <w:rsid w:val="006316A9"/>
    <w:rsid w:val="006325BB"/>
    <w:rsid w:val="00632B15"/>
    <w:rsid w:val="006330FF"/>
    <w:rsid w:val="006340CE"/>
    <w:rsid w:val="00634459"/>
    <w:rsid w:val="00634497"/>
    <w:rsid w:val="0063465D"/>
    <w:rsid w:val="0063514A"/>
    <w:rsid w:val="0063590B"/>
    <w:rsid w:val="006361E7"/>
    <w:rsid w:val="0063797A"/>
    <w:rsid w:val="0064062D"/>
    <w:rsid w:val="006422C2"/>
    <w:rsid w:val="006434CA"/>
    <w:rsid w:val="006436EB"/>
    <w:rsid w:val="00643A4F"/>
    <w:rsid w:val="0064676E"/>
    <w:rsid w:val="00647160"/>
    <w:rsid w:val="00650180"/>
    <w:rsid w:val="00650286"/>
    <w:rsid w:val="006503AB"/>
    <w:rsid w:val="00651524"/>
    <w:rsid w:val="0065195D"/>
    <w:rsid w:val="00651AE9"/>
    <w:rsid w:val="00651FD7"/>
    <w:rsid w:val="00653B4E"/>
    <w:rsid w:val="00654084"/>
    <w:rsid w:val="0065473A"/>
    <w:rsid w:val="006549D0"/>
    <w:rsid w:val="00656177"/>
    <w:rsid w:val="0065757C"/>
    <w:rsid w:val="0066094B"/>
    <w:rsid w:val="006610BB"/>
    <w:rsid w:val="0066146D"/>
    <w:rsid w:val="006616F4"/>
    <w:rsid w:val="0066191F"/>
    <w:rsid w:val="0066226E"/>
    <w:rsid w:val="00665A5B"/>
    <w:rsid w:val="00667960"/>
    <w:rsid w:val="006700D9"/>
    <w:rsid w:val="006703AE"/>
    <w:rsid w:val="0067181B"/>
    <w:rsid w:val="006728D8"/>
    <w:rsid w:val="00674014"/>
    <w:rsid w:val="006742C5"/>
    <w:rsid w:val="006748AF"/>
    <w:rsid w:val="00674A24"/>
    <w:rsid w:val="006760C7"/>
    <w:rsid w:val="00676566"/>
    <w:rsid w:val="006766F2"/>
    <w:rsid w:val="00676DFA"/>
    <w:rsid w:val="0067786C"/>
    <w:rsid w:val="00680976"/>
    <w:rsid w:val="00681BE4"/>
    <w:rsid w:val="0068499B"/>
    <w:rsid w:val="00685013"/>
    <w:rsid w:val="006853AE"/>
    <w:rsid w:val="0068562B"/>
    <w:rsid w:val="00685E39"/>
    <w:rsid w:val="006868B3"/>
    <w:rsid w:val="0069040D"/>
    <w:rsid w:val="00691757"/>
    <w:rsid w:val="00692416"/>
    <w:rsid w:val="00692DB2"/>
    <w:rsid w:val="00692DE2"/>
    <w:rsid w:val="00693065"/>
    <w:rsid w:val="00693339"/>
    <w:rsid w:val="006934AC"/>
    <w:rsid w:val="0069391E"/>
    <w:rsid w:val="00694575"/>
    <w:rsid w:val="006950C4"/>
    <w:rsid w:val="0069517A"/>
    <w:rsid w:val="00695CB0"/>
    <w:rsid w:val="00695D78"/>
    <w:rsid w:val="00696995"/>
    <w:rsid w:val="00696D0D"/>
    <w:rsid w:val="00696FDD"/>
    <w:rsid w:val="00697009"/>
    <w:rsid w:val="00697577"/>
    <w:rsid w:val="006A0DA3"/>
    <w:rsid w:val="006A0EEE"/>
    <w:rsid w:val="006A1395"/>
    <w:rsid w:val="006A1631"/>
    <w:rsid w:val="006A3A3D"/>
    <w:rsid w:val="006A46EF"/>
    <w:rsid w:val="006A4FA7"/>
    <w:rsid w:val="006A73CB"/>
    <w:rsid w:val="006A782C"/>
    <w:rsid w:val="006B0A3D"/>
    <w:rsid w:val="006B0A61"/>
    <w:rsid w:val="006B0F1D"/>
    <w:rsid w:val="006B1012"/>
    <w:rsid w:val="006B11BD"/>
    <w:rsid w:val="006B135A"/>
    <w:rsid w:val="006B25DE"/>
    <w:rsid w:val="006B2762"/>
    <w:rsid w:val="006B2E25"/>
    <w:rsid w:val="006B3A42"/>
    <w:rsid w:val="006B3CB6"/>
    <w:rsid w:val="006B3CC0"/>
    <w:rsid w:val="006B4484"/>
    <w:rsid w:val="006B56B6"/>
    <w:rsid w:val="006B658F"/>
    <w:rsid w:val="006B6FD6"/>
    <w:rsid w:val="006B718D"/>
    <w:rsid w:val="006C06F4"/>
    <w:rsid w:val="006C0798"/>
    <w:rsid w:val="006C1A8C"/>
    <w:rsid w:val="006C1EBF"/>
    <w:rsid w:val="006C2A86"/>
    <w:rsid w:val="006C2D34"/>
    <w:rsid w:val="006C381D"/>
    <w:rsid w:val="006C3856"/>
    <w:rsid w:val="006C3D88"/>
    <w:rsid w:val="006C4215"/>
    <w:rsid w:val="006C42B8"/>
    <w:rsid w:val="006C4481"/>
    <w:rsid w:val="006C5182"/>
    <w:rsid w:val="006C69DF"/>
    <w:rsid w:val="006C7484"/>
    <w:rsid w:val="006C75E0"/>
    <w:rsid w:val="006C7B5C"/>
    <w:rsid w:val="006C7F28"/>
    <w:rsid w:val="006D0BCC"/>
    <w:rsid w:val="006D136D"/>
    <w:rsid w:val="006D1BD4"/>
    <w:rsid w:val="006D2AAF"/>
    <w:rsid w:val="006D459F"/>
    <w:rsid w:val="006D523C"/>
    <w:rsid w:val="006D5F6C"/>
    <w:rsid w:val="006D60E3"/>
    <w:rsid w:val="006D6C32"/>
    <w:rsid w:val="006D7205"/>
    <w:rsid w:val="006D7C5E"/>
    <w:rsid w:val="006E0613"/>
    <w:rsid w:val="006E088C"/>
    <w:rsid w:val="006E0A0E"/>
    <w:rsid w:val="006E2E73"/>
    <w:rsid w:val="006E3144"/>
    <w:rsid w:val="006E3261"/>
    <w:rsid w:val="006E3F99"/>
    <w:rsid w:val="006E448F"/>
    <w:rsid w:val="006E5206"/>
    <w:rsid w:val="006E5AA6"/>
    <w:rsid w:val="006E695E"/>
    <w:rsid w:val="006F158B"/>
    <w:rsid w:val="006F3165"/>
    <w:rsid w:val="006F3204"/>
    <w:rsid w:val="006F3958"/>
    <w:rsid w:val="006F3D01"/>
    <w:rsid w:val="006F3DC1"/>
    <w:rsid w:val="006F552E"/>
    <w:rsid w:val="006F5FA5"/>
    <w:rsid w:val="006F62BC"/>
    <w:rsid w:val="006F63BA"/>
    <w:rsid w:val="006F7E37"/>
    <w:rsid w:val="00701248"/>
    <w:rsid w:val="00702AE6"/>
    <w:rsid w:val="007030B6"/>
    <w:rsid w:val="007030EB"/>
    <w:rsid w:val="00703625"/>
    <w:rsid w:val="0070475A"/>
    <w:rsid w:val="00704FBA"/>
    <w:rsid w:val="0070548F"/>
    <w:rsid w:val="007076B9"/>
    <w:rsid w:val="00710126"/>
    <w:rsid w:val="007107C3"/>
    <w:rsid w:val="00710B72"/>
    <w:rsid w:val="007111BE"/>
    <w:rsid w:val="007112E2"/>
    <w:rsid w:val="00711689"/>
    <w:rsid w:val="00711736"/>
    <w:rsid w:val="007118E8"/>
    <w:rsid w:val="00712326"/>
    <w:rsid w:val="00714AFE"/>
    <w:rsid w:val="00715203"/>
    <w:rsid w:val="0071577F"/>
    <w:rsid w:val="00715C8B"/>
    <w:rsid w:val="007169CB"/>
    <w:rsid w:val="007170BA"/>
    <w:rsid w:val="0071748A"/>
    <w:rsid w:val="0071764A"/>
    <w:rsid w:val="0072128B"/>
    <w:rsid w:val="00721B9E"/>
    <w:rsid w:val="00721FCD"/>
    <w:rsid w:val="007222F5"/>
    <w:rsid w:val="00722406"/>
    <w:rsid w:val="00723350"/>
    <w:rsid w:val="0072560A"/>
    <w:rsid w:val="007257C0"/>
    <w:rsid w:val="00725CC5"/>
    <w:rsid w:val="00726B85"/>
    <w:rsid w:val="00726E82"/>
    <w:rsid w:val="00727888"/>
    <w:rsid w:val="00727A54"/>
    <w:rsid w:val="00727CA9"/>
    <w:rsid w:val="007306A5"/>
    <w:rsid w:val="00730ACB"/>
    <w:rsid w:val="00732A58"/>
    <w:rsid w:val="00732F66"/>
    <w:rsid w:val="007344C6"/>
    <w:rsid w:val="007356C2"/>
    <w:rsid w:val="00735B28"/>
    <w:rsid w:val="007377EA"/>
    <w:rsid w:val="00737AB5"/>
    <w:rsid w:val="0074155B"/>
    <w:rsid w:val="00741A3F"/>
    <w:rsid w:val="0074393A"/>
    <w:rsid w:val="00743E0D"/>
    <w:rsid w:val="007447C5"/>
    <w:rsid w:val="00744D82"/>
    <w:rsid w:val="0074769C"/>
    <w:rsid w:val="00747888"/>
    <w:rsid w:val="0075087F"/>
    <w:rsid w:val="00751C60"/>
    <w:rsid w:val="00751F1C"/>
    <w:rsid w:val="00752B71"/>
    <w:rsid w:val="00752E82"/>
    <w:rsid w:val="007543AB"/>
    <w:rsid w:val="0075538B"/>
    <w:rsid w:val="00755C0F"/>
    <w:rsid w:val="00755C76"/>
    <w:rsid w:val="00756B26"/>
    <w:rsid w:val="00756E3E"/>
    <w:rsid w:val="0075710C"/>
    <w:rsid w:val="0075797E"/>
    <w:rsid w:val="007604B7"/>
    <w:rsid w:val="0076056C"/>
    <w:rsid w:val="0076305E"/>
    <w:rsid w:val="00764014"/>
    <w:rsid w:val="00767610"/>
    <w:rsid w:val="00767DE5"/>
    <w:rsid w:val="00770D3E"/>
    <w:rsid w:val="00771234"/>
    <w:rsid w:val="0077165F"/>
    <w:rsid w:val="00771BCD"/>
    <w:rsid w:val="00772D46"/>
    <w:rsid w:val="00772E7D"/>
    <w:rsid w:val="007732CB"/>
    <w:rsid w:val="0077330F"/>
    <w:rsid w:val="00773938"/>
    <w:rsid w:val="00773A8C"/>
    <w:rsid w:val="007740E1"/>
    <w:rsid w:val="00774B82"/>
    <w:rsid w:val="00774E16"/>
    <w:rsid w:val="00775BE0"/>
    <w:rsid w:val="00777101"/>
    <w:rsid w:val="00777B4B"/>
    <w:rsid w:val="00780ED4"/>
    <w:rsid w:val="00781B5A"/>
    <w:rsid w:val="00782334"/>
    <w:rsid w:val="00782483"/>
    <w:rsid w:val="00783122"/>
    <w:rsid w:val="00783A1B"/>
    <w:rsid w:val="00783BF6"/>
    <w:rsid w:val="00784B4D"/>
    <w:rsid w:val="00784C67"/>
    <w:rsid w:val="00784FFA"/>
    <w:rsid w:val="0078597E"/>
    <w:rsid w:val="0078649D"/>
    <w:rsid w:val="0078780C"/>
    <w:rsid w:val="00787FC6"/>
    <w:rsid w:val="00791544"/>
    <w:rsid w:val="007916A5"/>
    <w:rsid w:val="007926AD"/>
    <w:rsid w:val="00792AD7"/>
    <w:rsid w:val="007935BC"/>
    <w:rsid w:val="00794D44"/>
    <w:rsid w:val="007951D8"/>
    <w:rsid w:val="007953DF"/>
    <w:rsid w:val="00795760"/>
    <w:rsid w:val="00796161"/>
    <w:rsid w:val="007961F1"/>
    <w:rsid w:val="00796525"/>
    <w:rsid w:val="0079652D"/>
    <w:rsid w:val="00796F21"/>
    <w:rsid w:val="00797759"/>
    <w:rsid w:val="0079781F"/>
    <w:rsid w:val="00797F75"/>
    <w:rsid w:val="007A0698"/>
    <w:rsid w:val="007A0700"/>
    <w:rsid w:val="007A104A"/>
    <w:rsid w:val="007A105F"/>
    <w:rsid w:val="007A2C10"/>
    <w:rsid w:val="007A2CF1"/>
    <w:rsid w:val="007A2CF5"/>
    <w:rsid w:val="007A4749"/>
    <w:rsid w:val="007A481F"/>
    <w:rsid w:val="007A489C"/>
    <w:rsid w:val="007A65B7"/>
    <w:rsid w:val="007A6A6F"/>
    <w:rsid w:val="007A6B26"/>
    <w:rsid w:val="007A6CDC"/>
    <w:rsid w:val="007A6F14"/>
    <w:rsid w:val="007A76BD"/>
    <w:rsid w:val="007A7DE5"/>
    <w:rsid w:val="007B10FE"/>
    <w:rsid w:val="007B37FC"/>
    <w:rsid w:val="007B53DF"/>
    <w:rsid w:val="007B540E"/>
    <w:rsid w:val="007B5C82"/>
    <w:rsid w:val="007B65AA"/>
    <w:rsid w:val="007C0B23"/>
    <w:rsid w:val="007C161F"/>
    <w:rsid w:val="007C1CFA"/>
    <w:rsid w:val="007C269C"/>
    <w:rsid w:val="007C2835"/>
    <w:rsid w:val="007C2ACB"/>
    <w:rsid w:val="007C2F8E"/>
    <w:rsid w:val="007C3D63"/>
    <w:rsid w:val="007C3DBA"/>
    <w:rsid w:val="007C47F5"/>
    <w:rsid w:val="007C4802"/>
    <w:rsid w:val="007C61F5"/>
    <w:rsid w:val="007C69FC"/>
    <w:rsid w:val="007C6B1F"/>
    <w:rsid w:val="007C706C"/>
    <w:rsid w:val="007C75B3"/>
    <w:rsid w:val="007C78DC"/>
    <w:rsid w:val="007C7E93"/>
    <w:rsid w:val="007D0603"/>
    <w:rsid w:val="007D113C"/>
    <w:rsid w:val="007D1E55"/>
    <w:rsid w:val="007D295E"/>
    <w:rsid w:val="007D2C08"/>
    <w:rsid w:val="007D3369"/>
    <w:rsid w:val="007D4B3D"/>
    <w:rsid w:val="007D4B6F"/>
    <w:rsid w:val="007D5625"/>
    <w:rsid w:val="007D5909"/>
    <w:rsid w:val="007D7B08"/>
    <w:rsid w:val="007D7B4F"/>
    <w:rsid w:val="007E0871"/>
    <w:rsid w:val="007E0DAC"/>
    <w:rsid w:val="007E0DF0"/>
    <w:rsid w:val="007E3DE0"/>
    <w:rsid w:val="007E47CC"/>
    <w:rsid w:val="007E4AB8"/>
    <w:rsid w:val="007E5B20"/>
    <w:rsid w:val="007E61B2"/>
    <w:rsid w:val="007E7D67"/>
    <w:rsid w:val="007F01C0"/>
    <w:rsid w:val="007F0E6C"/>
    <w:rsid w:val="007F1BAD"/>
    <w:rsid w:val="007F22EC"/>
    <w:rsid w:val="007F3867"/>
    <w:rsid w:val="007F45C2"/>
    <w:rsid w:val="007F4884"/>
    <w:rsid w:val="007F495D"/>
    <w:rsid w:val="007F615C"/>
    <w:rsid w:val="007F6609"/>
    <w:rsid w:val="007F668E"/>
    <w:rsid w:val="007F68C0"/>
    <w:rsid w:val="007F6983"/>
    <w:rsid w:val="007F6E0F"/>
    <w:rsid w:val="007F7F01"/>
    <w:rsid w:val="007F7F03"/>
    <w:rsid w:val="00800CE6"/>
    <w:rsid w:val="0080127B"/>
    <w:rsid w:val="008013F0"/>
    <w:rsid w:val="00801EB7"/>
    <w:rsid w:val="0080320E"/>
    <w:rsid w:val="008040EA"/>
    <w:rsid w:val="008057C8"/>
    <w:rsid w:val="00806405"/>
    <w:rsid w:val="0080725F"/>
    <w:rsid w:val="0080771E"/>
    <w:rsid w:val="00807BF9"/>
    <w:rsid w:val="00807D60"/>
    <w:rsid w:val="008113F7"/>
    <w:rsid w:val="008119B0"/>
    <w:rsid w:val="008119DF"/>
    <w:rsid w:val="008129D0"/>
    <w:rsid w:val="00812A41"/>
    <w:rsid w:val="0081303D"/>
    <w:rsid w:val="008140D0"/>
    <w:rsid w:val="00815106"/>
    <w:rsid w:val="0081533D"/>
    <w:rsid w:val="00815F4B"/>
    <w:rsid w:val="00816B25"/>
    <w:rsid w:val="00817371"/>
    <w:rsid w:val="00817746"/>
    <w:rsid w:val="00821163"/>
    <w:rsid w:val="008217D7"/>
    <w:rsid w:val="0082322E"/>
    <w:rsid w:val="00824BE6"/>
    <w:rsid w:val="00824C19"/>
    <w:rsid w:val="00825B5F"/>
    <w:rsid w:val="00825FA5"/>
    <w:rsid w:val="00825FBC"/>
    <w:rsid w:val="008266E5"/>
    <w:rsid w:val="00827504"/>
    <w:rsid w:val="00827B99"/>
    <w:rsid w:val="008304C1"/>
    <w:rsid w:val="00831944"/>
    <w:rsid w:val="00831A6D"/>
    <w:rsid w:val="00831E47"/>
    <w:rsid w:val="00832F27"/>
    <w:rsid w:val="00833196"/>
    <w:rsid w:val="0083340E"/>
    <w:rsid w:val="008337CE"/>
    <w:rsid w:val="00833BEB"/>
    <w:rsid w:val="0083458C"/>
    <w:rsid w:val="008348E5"/>
    <w:rsid w:val="00834D2C"/>
    <w:rsid w:val="00834D78"/>
    <w:rsid w:val="00834F7B"/>
    <w:rsid w:val="0083669F"/>
    <w:rsid w:val="00836909"/>
    <w:rsid w:val="00836B26"/>
    <w:rsid w:val="00837836"/>
    <w:rsid w:val="00837C38"/>
    <w:rsid w:val="00840A0E"/>
    <w:rsid w:val="0084135E"/>
    <w:rsid w:val="00841A28"/>
    <w:rsid w:val="008422FB"/>
    <w:rsid w:val="0084242E"/>
    <w:rsid w:val="0084250F"/>
    <w:rsid w:val="00843960"/>
    <w:rsid w:val="00845EC5"/>
    <w:rsid w:val="008464B7"/>
    <w:rsid w:val="0085021E"/>
    <w:rsid w:val="008502D4"/>
    <w:rsid w:val="0085095F"/>
    <w:rsid w:val="008513DF"/>
    <w:rsid w:val="008516D2"/>
    <w:rsid w:val="00852C54"/>
    <w:rsid w:val="00852D53"/>
    <w:rsid w:val="0085307A"/>
    <w:rsid w:val="00854705"/>
    <w:rsid w:val="00854DC8"/>
    <w:rsid w:val="00855C36"/>
    <w:rsid w:val="00856315"/>
    <w:rsid w:val="0085662D"/>
    <w:rsid w:val="00856873"/>
    <w:rsid w:val="00856F11"/>
    <w:rsid w:val="0085739F"/>
    <w:rsid w:val="008576E2"/>
    <w:rsid w:val="00857D86"/>
    <w:rsid w:val="0086077D"/>
    <w:rsid w:val="00860D87"/>
    <w:rsid w:val="00861088"/>
    <w:rsid w:val="00861114"/>
    <w:rsid w:val="0086177E"/>
    <w:rsid w:val="008618C3"/>
    <w:rsid w:val="00861F7F"/>
    <w:rsid w:val="00862A56"/>
    <w:rsid w:val="00862AC9"/>
    <w:rsid w:val="00862CDD"/>
    <w:rsid w:val="008637C1"/>
    <w:rsid w:val="008644A3"/>
    <w:rsid w:val="00864D30"/>
    <w:rsid w:val="00864D7C"/>
    <w:rsid w:val="00864F0F"/>
    <w:rsid w:val="008654BE"/>
    <w:rsid w:val="0086589A"/>
    <w:rsid w:val="00865A58"/>
    <w:rsid w:val="00865BED"/>
    <w:rsid w:val="00865D23"/>
    <w:rsid w:val="00866709"/>
    <w:rsid w:val="00867E62"/>
    <w:rsid w:val="0087057E"/>
    <w:rsid w:val="00870780"/>
    <w:rsid w:val="00870A9B"/>
    <w:rsid w:val="008715F9"/>
    <w:rsid w:val="008720CD"/>
    <w:rsid w:val="00872C4D"/>
    <w:rsid w:val="00873D11"/>
    <w:rsid w:val="008743D7"/>
    <w:rsid w:val="0087448A"/>
    <w:rsid w:val="0087462E"/>
    <w:rsid w:val="00874FD7"/>
    <w:rsid w:val="00875244"/>
    <w:rsid w:val="008763B6"/>
    <w:rsid w:val="00876970"/>
    <w:rsid w:val="00876A60"/>
    <w:rsid w:val="00876B49"/>
    <w:rsid w:val="00876E6E"/>
    <w:rsid w:val="00876F0F"/>
    <w:rsid w:val="00877362"/>
    <w:rsid w:val="00877687"/>
    <w:rsid w:val="00880534"/>
    <w:rsid w:val="00881603"/>
    <w:rsid w:val="00881A0A"/>
    <w:rsid w:val="00881EAC"/>
    <w:rsid w:val="00882382"/>
    <w:rsid w:val="008830B6"/>
    <w:rsid w:val="00883EC9"/>
    <w:rsid w:val="00884CF1"/>
    <w:rsid w:val="0088542E"/>
    <w:rsid w:val="0088549D"/>
    <w:rsid w:val="0088571B"/>
    <w:rsid w:val="0088627E"/>
    <w:rsid w:val="00886A8C"/>
    <w:rsid w:val="008870AB"/>
    <w:rsid w:val="008874C4"/>
    <w:rsid w:val="008877C3"/>
    <w:rsid w:val="00887FF4"/>
    <w:rsid w:val="0089095E"/>
    <w:rsid w:val="008919F3"/>
    <w:rsid w:val="00891C5C"/>
    <w:rsid w:val="008923CC"/>
    <w:rsid w:val="008945A5"/>
    <w:rsid w:val="008952D4"/>
    <w:rsid w:val="0089576A"/>
    <w:rsid w:val="0089577A"/>
    <w:rsid w:val="00895C0B"/>
    <w:rsid w:val="00896190"/>
    <w:rsid w:val="008A02B7"/>
    <w:rsid w:val="008A046A"/>
    <w:rsid w:val="008A099E"/>
    <w:rsid w:val="008A21AD"/>
    <w:rsid w:val="008A22C7"/>
    <w:rsid w:val="008A25EB"/>
    <w:rsid w:val="008A30F6"/>
    <w:rsid w:val="008A3619"/>
    <w:rsid w:val="008A5954"/>
    <w:rsid w:val="008A59C5"/>
    <w:rsid w:val="008A61AD"/>
    <w:rsid w:val="008A78E3"/>
    <w:rsid w:val="008A7B0A"/>
    <w:rsid w:val="008B04A7"/>
    <w:rsid w:val="008B04DE"/>
    <w:rsid w:val="008B0D1F"/>
    <w:rsid w:val="008B0D7B"/>
    <w:rsid w:val="008B154E"/>
    <w:rsid w:val="008B1D1B"/>
    <w:rsid w:val="008B24DE"/>
    <w:rsid w:val="008B2A4F"/>
    <w:rsid w:val="008B40A8"/>
    <w:rsid w:val="008B453B"/>
    <w:rsid w:val="008B4EAC"/>
    <w:rsid w:val="008B535B"/>
    <w:rsid w:val="008B5993"/>
    <w:rsid w:val="008B65EA"/>
    <w:rsid w:val="008B70DA"/>
    <w:rsid w:val="008B7D14"/>
    <w:rsid w:val="008C03DF"/>
    <w:rsid w:val="008C0911"/>
    <w:rsid w:val="008C0C71"/>
    <w:rsid w:val="008C1B7B"/>
    <w:rsid w:val="008C2696"/>
    <w:rsid w:val="008C26C6"/>
    <w:rsid w:val="008C2877"/>
    <w:rsid w:val="008C375B"/>
    <w:rsid w:val="008C4409"/>
    <w:rsid w:val="008C50B2"/>
    <w:rsid w:val="008C5BA2"/>
    <w:rsid w:val="008C605F"/>
    <w:rsid w:val="008C6572"/>
    <w:rsid w:val="008D0FE6"/>
    <w:rsid w:val="008D108D"/>
    <w:rsid w:val="008D1232"/>
    <w:rsid w:val="008D1E23"/>
    <w:rsid w:val="008D21F5"/>
    <w:rsid w:val="008D3F1D"/>
    <w:rsid w:val="008D4220"/>
    <w:rsid w:val="008D42B7"/>
    <w:rsid w:val="008D4348"/>
    <w:rsid w:val="008D434D"/>
    <w:rsid w:val="008D4650"/>
    <w:rsid w:val="008D4D24"/>
    <w:rsid w:val="008D580A"/>
    <w:rsid w:val="008D591F"/>
    <w:rsid w:val="008D5D57"/>
    <w:rsid w:val="008D5FE4"/>
    <w:rsid w:val="008D631C"/>
    <w:rsid w:val="008D693D"/>
    <w:rsid w:val="008D7EC7"/>
    <w:rsid w:val="008E13D2"/>
    <w:rsid w:val="008E29C6"/>
    <w:rsid w:val="008E3601"/>
    <w:rsid w:val="008E39F8"/>
    <w:rsid w:val="008E448B"/>
    <w:rsid w:val="008E5250"/>
    <w:rsid w:val="008E64B1"/>
    <w:rsid w:val="008E68A7"/>
    <w:rsid w:val="008E6EF7"/>
    <w:rsid w:val="008E70B4"/>
    <w:rsid w:val="008F1626"/>
    <w:rsid w:val="008F1AFD"/>
    <w:rsid w:val="008F504C"/>
    <w:rsid w:val="008F5BC2"/>
    <w:rsid w:val="008F6031"/>
    <w:rsid w:val="008F6AFF"/>
    <w:rsid w:val="008F7E18"/>
    <w:rsid w:val="00900550"/>
    <w:rsid w:val="00900B62"/>
    <w:rsid w:val="009019D1"/>
    <w:rsid w:val="0090271C"/>
    <w:rsid w:val="00903292"/>
    <w:rsid w:val="00903390"/>
    <w:rsid w:val="0090525F"/>
    <w:rsid w:val="00905525"/>
    <w:rsid w:val="009057FD"/>
    <w:rsid w:val="0090592D"/>
    <w:rsid w:val="00906092"/>
    <w:rsid w:val="0090700D"/>
    <w:rsid w:val="009076EF"/>
    <w:rsid w:val="009103C9"/>
    <w:rsid w:val="0091075A"/>
    <w:rsid w:val="0091185F"/>
    <w:rsid w:val="00912E87"/>
    <w:rsid w:val="00912EA8"/>
    <w:rsid w:val="00913CF8"/>
    <w:rsid w:val="00913D39"/>
    <w:rsid w:val="00913F9C"/>
    <w:rsid w:val="0091552D"/>
    <w:rsid w:val="00915F03"/>
    <w:rsid w:val="00916CF1"/>
    <w:rsid w:val="00920283"/>
    <w:rsid w:val="00920837"/>
    <w:rsid w:val="00921132"/>
    <w:rsid w:val="0092173D"/>
    <w:rsid w:val="0092217A"/>
    <w:rsid w:val="00922914"/>
    <w:rsid w:val="00923065"/>
    <w:rsid w:val="009232AF"/>
    <w:rsid w:val="00923735"/>
    <w:rsid w:val="009242B3"/>
    <w:rsid w:val="00925207"/>
    <w:rsid w:val="00925C2B"/>
    <w:rsid w:val="0092654C"/>
    <w:rsid w:val="0092695B"/>
    <w:rsid w:val="00926A75"/>
    <w:rsid w:val="009276F9"/>
    <w:rsid w:val="00927FBC"/>
    <w:rsid w:val="00931FD6"/>
    <w:rsid w:val="00934AF3"/>
    <w:rsid w:val="00934F01"/>
    <w:rsid w:val="00936439"/>
    <w:rsid w:val="009369CD"/>
    <w:rsid w:val="00940AB9"/>
    <w:rsid w:val="009412B2"/>
    <w:rsid w:val="00941378"/>
    <w:rsid w:val="009416C1"/>
    <w:rsid w:val="009423B1"/>
    <w:rsid w:val="00942A24"/>
    <w:rsid w:val="00942EFD"/>
    <w:rsid w:val="0094309D"/>
    <w:rsid w:val="0094364A"/>
    <w:rsid w:val="0094388D"/>
    <w:rsid w:val="00944801"/>
    <w:rsid w:val="00944C6E"/>
    <w:rsid w:val="00945178"/>
    <w:rsid w:val="00945EB9"/>
    <w:rsid w:val="00946C85"/>
    <w:rsid w:val="00946EF6"/>
    <w:rsid w:val="009516C7"/>
    <w:rsid w:val="009520C4"/>
    <w:rsid w:val="009538DA"/>
    <w:rsid w:val="0095407C"/>
    <w:rsid w:val="00954F23"/>
    <w:rsid w:val="0095590C"/>
    <w:rsid w:val="00955E6D"/>
    <w:rsid w:val="00955E93"/>
    <w:rsid w:val="00956EB2"/>
    <w:rsid w:val="009577DF"/>
    <w:rsid w:val="009609C9"/>
    <w:rsid w:val="00960AF5"/>
    <w:rsid w:val="00960CC8"/>
    <w:rsid w:val="00960CEC"/>
    <w:rsid w:val="00961FA4"/>
    <w:rsid w:val="00961FE9"/>
    <w:rsid w:val="00962921"/>
    <w:rsid w:val="00963C25"/>
    <w:rsid w:val="00963DD8"/>
    <w:rsid w:val="00963EB1"/>
    <w:rsid w:val="0096476C"/>
    <w:rsid w:val="00964954"/>
    <w:rsid w:val="009649E0"/>
    <w:rsid w:val="00964CEF"/>
    <w:rsid w:val="00964F50"/>
    <w:rsid w:val="0096524A"/>
    <w:rsid w:val="00965991"/>
    <w:rsid w:val="00965BA8"/>
    <w:rsid w:val="00966193"/>
    <w:rsid w:val="00966BF1"/>
    <w:rsid w:val="00966C86"/>
    <w:rsid w:val="0097003A"/>
    <w:rsid w:val="00970515"/>
    <w:rsid w:val="00970786"/>
    <w:rsid w:val="00970C87"/>
    <w:rsid w:val="00970F11"/>
    <w:rsid w:val="009726A4"/>
    <w:rsid w:val="009727A5"/>
    <w:rsid w:val="00972CB9"/>
    <w:rsid w:val="009737C7"/>
    <w:rsid w:val="00973B2A"/>
    <w:rsid w:val="00973B2C"/>
    <w:rsid w:val="00974AE7"/>
    <w:rsid w:val="00974C80"/>
    <w:rsid w:val="009758E4"/>
    <w:rsid w:val="00975D4D"/>
    <w:rsid w:val="00976D1F"/>
    <w:rsid w:val="00976F2B"/>
    <w:rsid w:val="00980065"/>
    <w:rsid w:val="00981B70"/>
    <w:rsid w:val="00981EED"/>
    <w:rsid w:val="00982834"/>
    <w:rsid w:val="00982D15"/>
    <w:rsid w:val="00983798"/>
    <w:rsid w:val="00983BB7"/>
    <w:rsid w:val="00985A5B"/>
    <w:rsid w:val="00985FB0"/>
    <w:rsid w:val="00991314"/>
    <w:rsid w:val="00991BBB"/>
    <w:rsid w:val="00991DA5"/>
    <w:rsid w:val="009929FD"/>
    <w:rsid w:val="00992B57"/>
    <w:rsid w:val="0099320A"/>
    <w:rsid w:val="009938A4"/>
    <w:rsid w:val="00993D0D"/>
    <w:rsid w:val="00993F67"/>
    <w:rsid w:val="00994CE0"/>
    <w:rsid w:val="009951FD"/>
    <w:rsid w:val="00996DF8"/>
    <w:rsid w:val="009A1E26"/>
    <w:rsid w:val="009A271F"/>
    <w:rsid w:val="009A37BE"/>
    <w:rsid w:val="009A3C35"/>
    <w:rsid w:val="009A402A"/>
    <w:rsid w:val="009A42EB"/>
    <w:rsid w:val="009A5ABE"/>
    <w:rsid w:val="009A7930"/>
    <w:rsid w:val="009A7E00"/>
    <w:rsid w:val="009B0FA4"/>
    <w:rsid w:val="009B116B"/>
    <w:rsid w:val="009B1491"/>
    <w:rsid w:val="009B2C67"/>
    <w:rsid w:val="009B2F13"/>
    <w:rsid w:val="009B354C"/>
    <w:rsid w:val="009B3567"/>
    <w:rsid w:val="009B3A50"/>
    <w:rsid w:val="009B3A99"/>
    <w:rsid w:val="009B3C57"/>
    <w:rsid w:val="009B4528"/>
    <w:rsid w:val="009B4CEC"/>
    <w:rsid w:val="009B4D34"/>
    <w:rsid w:val="009B4F4D"/>
    <w:rsid w:val="009B54B7"/>
    <w:rsid w:val="009B5D9E"/>
    <w:rsid w:val="009B5DCB"/>
    <w:rsid w:val="009B5ECC"/>
    <w:rsid w:val="009B61BE"/>
    <w:rsid w:val="009B649C"/>
    <w:rsid w:val="009B79D3"/>
    <w:rsid w:val="009B7C35"/>
    <w:rsid w:val="009B7E73"/>
    <w:rsid w:val="009B7F7F"/>
    <w:rsid w:val="009C0CAC"/>
    <w:rsid w:val="009C12CB"/>
    <w:rsid w:val="009C20B2"/>
    <w:rsid w:val="009C37C9"/>
    <w:rsid w:val="009C38EC"/>
    <w:rsid w:val="009C3A60"/>
    <w:rsid w:val="009C3C4E"/>
    <w:rsid w:val="009C406F"/>
    <w:rsid w:val="009C4913"/>
    <w:rsid w:val="009C51A7"/>
    <w:rsid w:val="009C55BA"/>
    <w:rsid w:val="009C647A"/>
    <w:rsid w:val="009C6C51"/>
    <w:rsid w:val="009C73AD"/>
    <w:rsid w:val="009D0274"/>
    <w:rsid w:val="009D0647"/>
    <w:rsid w:val="009D074A"/>
    <w:rsid w:val="009D0F52"/>
    <w:rsid w:val="009D17FE"/>
    <w:rsid w:val="009D3385"/>
    <w:rsid w:val="009D3ED9"/>
    <w:rsid w:val="009D4117"/>
    <w:rsid w:val="009D469C"/>
    <w:rsid w:val="009D4ED6"/>
    <w:rsid w:val="009D56E2"/>
    <w:rsid w:val="009D63FC"/>
    <w:rsid w:val="009D6A8F"/>
    <w:rsid w:val="009D7F7C"/>
    <w:rsid w:val="009E0AE7"/>
    <w:rsid w:val="009E1047"/>
    <w:rsid w:val="009E2B6C"/>
    <w:rsid w:val="009E3040"/>
    <w:rsid w:val="009E3439"/>
    <w:rsid w:val="009E36C7"/>
    <w:rsid w:val="009E38B7"/>
    <w:rsid w:val="009E3BF0"/>
    <w:rsid w:val="009E3D22"/>
    <w:rsid w:val="009E46AB"/>
    <w:rsid w:val="009E552C"/>
    <w:rsid w:val="009E589A"/>
    <w:rsid w:val="009E58BF"/>
    <w:rsid w:val="009E5C23"/>
    <w:rsid w:val="009E5EC0"/>
    <w:rsid w:val="009E6160"/>
    <w:rsid w:val="009E6357"/>
    <w:rsid w:val="009E6F6F"/>
    <w:rsid w:val="009E701F"/>
    <w:rsid w:val="009E7604"/>
    <w:rsid w:val="009F00BA"/>
    <w:rsid w:val="009F00C0"/>
    <w:rsid w:val="009F01B2"/>
    <w:rsid w:val="009F1FBB"/>
    <w:rsid w:val="009F2F3F"/>
    <w:rsid w:val="009F2F84"/>
    <w:rsid w:val="009F3157"/>
    <w:rsid w:val="009F4232"/>
    <w:rsid w:val="009F4F20"/>
    <w:rsid w:val="009F5F3A"/>
    <w:rsid w:val="009F6364"/>
    <w:rsid w:val="009F636F"/>
    <w:rsid w:val="009F66ED"/>
    <w:rsid w:val="009F76D1"/>
    <w:rsid w:val="00A0022F"/>
    <w:rsid w:val="00A002F1"/>
    <w:rsid w:val="00A0081F"/>
    <w:rsid w:val="00A008D2"/>
    <w:rsid w:val="00A00B4F"/>
    <w:rsid w:val="00A01370"/>
    <w:rsid w:val="00A021BC"/>
    <w:rsid w:val="00A025ED"/>
    <w:rsid w:val="00A02965"/>
    <w:rsid w:val="00A02FE3"/>
    <w:rsid w:val="00A03E52"/>
    <w:rsid w:val="00A03ED6"/>
    <w:rsid w:val="00A046CD"/>
    <w:rsid w:val="00A0498D"/>
    <w:rsid w:val="00A05A02"/>
    <w:rsid w:val="00A05A6D"/>
    <w:rsid w:val="00A05ED2"/>
    <w:rsid w:val="00A05F12"/>
    <w:rsid w:val="00A06246"/>
    <w:rsid w:val="00A06364"/>
    <w:rsid w:val="00A07D18"/>
    <w:rsid w:val="00A07DBB"/>
    <w:rsid w:val="00A07F21"/>
    <w:rsid w:val="00A10C10"/>
    <w:rsid w:val="00A10F8C"/>
    <w:rsid w:val="00A11C11"/>
    <w:rsid w:val="00A12855"/>
    <w:rsid w:val="00A131EE"/>
    <w:rsid w:val="00A1368C"/>
    <w:rsid w:val="00A14BCB"/>
    <w:rsid w:val="00A15117"/>
    <w:rsid w:val="00A15826"/>
    <w:rsid w:val="00A15B73"/>
    <w:rsid w:val="00A15C14"/>
    <w:rsid w:val="00A165DD"/>
    <w:rsid w:val="00A16C05"/>
    <w:rsid w:val="00A176CE"/>
    <w:rsid w:val="00A179BE"/>
    <w:rsid w:val="00A204EE"/>
    <w:rsid w:val="00A212D7"/>
    <w:rsid w:val="00A219A2"/>
    <w:rsid w:val="00A22F5A"/>
    <w:rsid w:val="00A2340A"/>
    <w:rsid w:val="00A24BA1"/>
    <w:rsid w:val="00A24FC6"/>
    <w:rsid w:val="00A25239"/>
    <w:rsid w:val="00A25A7B"/>
    <w:rsid w:val="00A2600C"/>
    <w:rsid w:val="00A26964"/>
    <w:rsid w:val="00A26AFF"/>
    <w:rsid w:val="00A30494"/>
    <w:rsid w:val="00A3064D"/>
    <w:rsid w:val="00A33FFC"/>
    <w:rsid w:val="00A34743"/>
    <w:rsid w:val="00A35A98"/>
    <w:rsid w:val="00A36432"/>
    <w:rsid w:val="00A36817"/>
    <w:rsid w:val="00A3693B"/>
    <w:rsid w:val="00A37BF8"/>
    <w:rsid w:val="00A40020"/>
    <w:rsid w:val="00A406C3"/>
    <w:rsid w:val="00A40894"/>
    <w:rsid w:val="00A42AF8"/>
    <w:rsid w:val="00A4306C"/>
    <w:rsid w:val="00A45236"/>
    <w:rsid w:val="00A46B72"/>
    <w:rsid w:val="00A47694"/>
    <w:rsid w:val="00A479BB"/>
    <w:rsid w:val="00A504D4"/>
    <w:rsid w:val="00A511BB"/>
    <w:rsid w:val="00A51874"/>
    <w:rsid w:val="00A51E15"/>
    <w:rsid w:val="00A523CE"/>
    <w:rsid w:val="00A542B4"/>
    <w:rsid w:val="00A55D16"/>
    <w:rsid w:val="00A55E38"/>
    <w:rsid w:val="00A55FCA"/>
    <w:rsid w:val="00A5667E"/>
    <w:rsid w:val="00A56D2F"/>
    <w:rsid w:val="00A56E1A"/>
    <w:rsid w:val="00A57143"/>
    <w:rsid w:val="00A576A9"/>
    <w:rsid w:val="00A57CDC"/>
    <w:rsid w:val="00A57DF2"/>
    <w:rsid w:val="00A57E54"/>
    <w:rsid w:val="00A60ED5"/>
    <w:rsid w:val="00A61344"/>
    <w:rsid w:val="00A6289B"/>
    <w:rsid w:val="00A629AB"/>
    <w:rsid w:val="00A630F3"/>
    <w:rsid w:val="00A642D8"/>
    <w:rsid w:val="00A643A2"/>
    <w:rsid w:val="00A64BAF"/>
    <w:rsid w:val="00A652CA"/>
    <w:rsid w:val="00A65857"/>
    <w:rsid w:val="00A65CE1"/>
    <w:rsid w:val="00A65FE9"/>
    <w:rsid w:val="00A6613A"/>
    <w:rsid w:val="00A665DA"/>
    <w:rsid w:val="00A70CF2"/>
    <w:rsid w:val="00A7142E"/>
    <w:rsid w:val="00A7344B"/>
    <w:rsid w:val="00A73595"/>
    <w:rsid w:val="00A73A08"/>
    <w:rsid w:val="00A73FFC"/>
    <w:rsid w:val="00A747D6"/>
    <w:rsid w:val="00A74E82"/>
    <w:rsid w:val="00A75135"/>
    <w:rsid w:val="00A75BB5"/>
    <w:rsid w:val="00A75E26"/>
    <w:rsid w:val="00A761DF"/>
    <w:rsid w:val="00A77AD9"/>
    <w:rsid w:val="00A77B6A"/>
    <w:rsid w:val="00A77D2A"/>
    <w:rsid w:val="00A807AF"/>
    <w:rsid w:val="00A80CB5"/>
    <w:rsid w:val="00A81BD0"/>
    <w:rsid w:val="00A82370"/>
    <w:rsid w:val="00A82722"/>
    <w:rsid w:val="00A82C76"/>
    <w:rsid w:val="00A83963"/>
    <w:rsid w:val="00A84C0F"/>
    <w:rsid w:val="00A86B92"/>
    <w:rsid w:val="00A871B8"/>
    <w:rsid w:val="00A8787B"/>
    <w:rsid w:val="00A90365"/>
    <w:rsid w:val="00A907A6"/>
    <w:rsid w:val="00A91452"/>
    <w:rsid w:val="00A926FF"/>
    <w:rsid w:val="00A942D3"/>
    <w:rsid w:val="00A96599"/>
    <w:rsid w:val="00A96AD3"/>
    <w:rsid w:val="00A96E97"/>
    <w:rsid w:val="00A96F30"/>
    <w:rsid w:val="00A97030"/>
    <w:rsid w:val="00AA01B7"/>
    <w:rsid w:val="00AA2773"/>
    <w:rsid w:val="00AA310F"/>
    <w:rsid w:val="00AA3181"/>
    <w:rsid w:val="00AA35BF"/>
    <w:rsid w:val="00AA3BB3"/>
    <w:rsid w:val="00AA3DD7"/>
    <w:rsid w:val="00AA3E5A"/>
    <w:rsid w:val="00AA3F28"/>
    <w:rsid w:val="00AA49D5"/>
    <w:rsid w:val="00AA5B18"/>
    <w:rsid w:val="00AA6308"/>
    <w:rsid w:val="00AA6A12"/>
    <w:rsid w:val="00AA7372"/>
    <w:rsid w:val="00AA7845"/>
    <w:rsid w:val="00AB02E1"/>
    <w:rsid w:val="00AB19B5"/>
    <w:rsid w:val="00AB1D81"/>
    <w:rsid w:val="00AB2206"/>
    <w:rsid w:val="00AB24CA"/>
    <w:rsid w:val="00AB2BE8"/>
    <w:rsid w:val="00AB2D24"/>
    <w:rsid w:val="00AB2FDF"/>
    <w:rsid w:val="00AB32ED"/>
    <w:rsid w:val="00AB352C"/>
    <w:rsid w:val="00AB3B05"/>
    <w:rsid w:val="00AB4C19"/>
    <w:rsid w:val="00AB4E8B"/>
    <w:rsid w:val="00AB53A4"/>
    <w:rsid w:val="00AB578F"/>
    <w:rsid w:val="00AB5FA4"/>
    <w:rsid w:val="00AB68C4"/>
    <w:rsid w:val="00AB7171"/>
    <w:rsid w:val="00AB7294"/>
    <w:rsid w:val="00AB7FA4"/>
    <w:rsid w:val="00AC036C"/>
    <w:rsid w:val="00AC0AA2"/>
    <w:rsid w:val="00AC1039"/>
    <w:rsid w:val="00AC1170"/>
    <w:rsid w:val="00AC162F"/>
    <w:rsid w:val="00AC1DFF"/>
    <w:rsid w:val="00AC2373"/>
    <w:rsid w:val="00AC2F83"/>
    <w:rsid w:val="00AC3148"/>
    <w:rsid w:val="00AC3768"/>
    <w:rsid w:val="00AC4640"/>
    <w:rsid w:val="00AC51BC"/>
    <w:rsid w:val="00AC52EC"/>
    <w:rsid w:val="00AC5FE3"/>
    <w:rsid w:val="00AC6AB7"/>
    <w:rsid w:val="00AC778B"/>
    <w:rsid w:val="00AC7DAA"/>
    <w:rsid w:val="00AD0079"/>
    <w:rsid w:val="00AD19C1"/>
    <w:rsid w:val="00AD338C"/>
    <w:rsid w:val="00AD3501"/>
    <w:rsid w:val="00AD3605"/>
    <w:rsid w:val="00AD4958"/>
    <w:rsid w:val="00AD5944"/>
    <w:rsid w:val="00AD79DF"/>
    <w:rsid w:val="00AE02EA"/>
    <w:rsid w:val="00AE10EB"/>
    <w:rsid w:val="00AE112C"/>
    <w:rsid w:val="00AE12CE"/>
    <w:rsid w:val="00AE1852"/>
    <w:rsid w:val="00AE247A"/>
    <w:rsid w:val="00AE271E"/>
    <w:rsid w:val="00AE434B"/>
    <w:rsid w:val="00AE460F"/>
    <w:rsid w:val="00AE4915"/>
    <w:rsid w:val="00AE5392"/>
    <w:rsid w:val="00AE5DCC"/>
    <w:rsid w:val="00AE68DB"/>
    <w:rsid w:val="00AE6A1D"/>
    <w:rsid w:val="00AE74AC"/>
    <w:rsid w:val="00AE7A22"/>
    <w:rsid w:val="00AE7E26"/>
    <w:rsid w:val="00AF03EA"/>
    <w:rsid w:val="00AF0CD7"/>
    <w:rsid w:val="00AF1F2A"/>
    <w:rsid w:val="00AF3D03"/>
    <w:rsid w:val="00AF455F"/>
    <w:rsid w:val="00AF531C"/>
    <w:rsid w:val="00AF5629"/>
    <w:rsid w:val="00AF5BB3"/>
    <w:rsid w:val="00AF6703"/>
    <w:rsid w:val="00AF6B05"/>
    <w:rsid w:val="00AF70A0"/>
    <w:rsid w:val="00AF723C"/>
    <w:rsid w:val="00AF729D"/>
    <w:rsid w:val="00AF7691"/>
    <w:rsid w:val="00B015E4"/>
    <w:rsid w:val="00B0170D"/>
    <w:rsid w:val="00B02778"/>
    <w:rsid w:val="00B0285A"/>
    <w:rsid w:val="00B02F16"/>
    <w:rsid w:val="00B0413E"/>
    <w:rsid w:val="00B059B1"/>
    <w:rsid w:val="00B0621B"/>
    <w:rsid w:val="00B066F2"/>
    <w:rsid w:val="00B07011"/>
    <w:rsid w:val="00B07055"/>
    <w:rsid w:val="00B07460"/>
    <w:rsid w:val="00B07B57"/>
    <w:rsid w:val="00B108E9"/>
    <w:rsid w:val="00B10CEF"/>
    <w:rsid w:val="00B11643"/>
    <w:rsid w:val="00B1251A"/>
    <w:rsid w:val="00B1262D"/>
    <w:rsid w:val="00B13393"/>
    <w:rsid w:val="00B15C97"/>
    <w:rsid w:val="00B16972"/>
    <w:rsid w:val="00B16CC6"/>
    <w:rsid w:val="00B214C2"/>
    <w:rsid w:val="00B230E9"/>
    <w:rsid w:val="00B2315F"/>
    <w:rsid w:val="00B23E10"/>
    <w:rsid w:val="00B23E1D"/>
    <w:rsid w:val="00B24A6B"/>
    <w:rsid w:val="00B24BEE"/>
    <w:rsid w:val="00B259E1"/>
    <w:rsid w:val="00B265BE"/>
    <w:rsid w:val="00B269DC"/>
    <w:rsid w:val="00B279E6"/>
    <w:rsid w:val="00B308BE"/>
    <w:rsid w:val="00B30D74"/>
    <w:rsid w:val="00B3206B"/>
    <w:rsid w:val="00B3213B"/>
    <w:rsid w:val="00B325B7"/>
    <w:rsid w:val="00B32B6D"/>
    <w:rsid w:val="00B33680"/>
    <w:rsid w:val="00B34740"/>
    <w:rsid w:val="00B42D7E"/>
    <w:rsid w:val="00B4336A"/>
    <w:rsid w:val="00B44805"/>
    <w:rsid w:val="00B44E94"/>
    <w:rsid w:val="00B45AB3"/>
    <w:rsid w:val="00B45F15"/>
    <w:rsid w:val="00B466BA"/>
    <w:rsid w:val="00B47331"/>
    <w:rsid w:val="00B47A50"/>
    <w:rsid w:val="00B5076D"/>
    <w:rsid w:val="00B50A71"/>
    <w:rsid w:val="00B50C6A"/>
    <w:rsid w:val="00B50CAD"/>
    <w:rsid w:val="00B50CE5"/>
    <w:rsid w:val="00B51BBA"/>
    <w:rsid w:val="00B52A0B"/>
    <w:rsid w:val="00B52BD2"/>
    <w:rsid w:val="00B53CD3"/>
    <w:rsid w:val="00B54023"/>
    <w:rsid w:val="00B54BE0"/>
    <w:rsid w:val="00B553DC"/>
    <w:rsid w:val="00B555AF"/>
    <w:rsid w:val="00B5644F"/>
    <w:rsid w:val="00B573AD"/>
    <w:rsid w:val="00B57BE5"/>
    <w:rsid w:val="00B60831"/>
    <w:rsid w:val="00B61091"/>
    <w:rsid w:val="00B61988"/>
    <w:rsid w:val="00B61FF5"/>
    <w:rsid w:val="00B622E5"/>
    <w:rsid w:val="00B63D14"/>
    <w:rsid w:val="00B6409B"/>
    <w:rsid w:val="00B64190"/>
    <w:rsid w:val="00B64467"/>
    <w:rsid w:val="00B66216"/>
    <w:rsid w:val="00B662C1"/>
    <w:rsid w:val="00B66410"/>
    <w:rsid w:val="00B665BA"/>
    <w:rsid w:val="00B665EB"/>
    <w:rsid w:val="00B7081D"/>
    <w:rsid w:val="00B7094F"/>
    <w:rsid w:val="00B718E0"/>
    <w:rsid w:val="00B73906"/>
    <w:rsid w:val="00B741C2"/>
    <w:rsid w:val="00B75F0E"/>
    <w:rsid w:val="00B76EA3"/>
    <w:rsid w:val="00B76FFD"/>
    <w:rsid w:val="00B774AE"/>
    <w:rsid w:val="00B804B7"/>
    <w:rsid w:val="00B81E30"/>
    <w:rsid w:val="00B83500"/>
    <w:rsid w:val="00B836CE"/>
    <w:rsid w:val="00B838F6"/>
    <w:rsid w:val="00B844C2"/>
    <w:rsid w:val="00B84534"/>
    <w:rsid w:val="00B848B0"/>
    <w:rsid w:val="00B84AC7"/>
    <w:rsid w:val="00B84E59"/>
    <w:rsid w:val="00B860A4"/>
    <w:rsid w:val="00B86391"/>
    <w:rsid w:val="00B86806"/>
    <w:rsid w:val="00B90F71"/>
    <w:rsid w:val="00B9100E"/>
    <w:rsid w:val="00B93239"/>
    <w:rsid w:val="00B938C9"/>
    <w:rsid w:val="00B942AC"/>
    <w:rsid w:val="00B94802"/>
    <w:rsid w:val="00B94F7F"/>
    <w:rsid w:val="00B96C74"/>
    <w:rsid w:val="00B97BC8"/>
    <w:rsid w:val="00BA0521"/>
    <w:rsid w:val="00BA0CD5"/>
    <w:rsid w:val="00BA160B"/>
    <w:rsid w:val="00BA1672"/>
    <w:rsid w:val="00BA192D"/>
    <w:rsid w:val="00BA313C"/>
    <w:rsid w:val="00BA5E3C"/>
    <w:rsid w:val="00BA63DD"/>
    <w:rsid w:val="00BA6676"/>
    <w:rsid w:val="00BB0966"/>
    <w:rsid w:val="00BB2AAF"/>
    <w:rsid w:val="00BB38BC"/>
    <w:rsid w:val="00BB3EAC"/>
    <w:rsid w:val="00BB4D0C"/>
    <w:rsid w:val="00BB5ACB"/>
    <w:rsid w:val="00BB6315"/>
    <w:rsid w:val="00BC0049"/>
    <w:rsid w:val="00BC0C40"/>
    <w:rsid w:val="00BC0FC2"/>
    <w:rsid w:val="00BC1B8E"/>
    <w:rsid w:val="00BC1CDE"/>
    <w:rsid w:val="00BC3665"/>
    <w:rsid w:val="00BC38BA"/>
    <w:rsid w:val="00BC41D5"/>
    <w:rsid w:val="00BC464A"/>
    <w:rsid w:val="00BC4DAB"/>
    <w:rsid w:val="00BC54CB"/>
    <w:rsid w:val="00BC573F"/>
    <w:rsid w:val="00BC5F54"/>
    <w:rsid w:val="00BC6F5F"/>
    <w:rsid w:val="00BC7382"/>
    <w:rsid w:val="00BC7634"/>
    <w:rsid w:val="00BC79B6"/>
    <w:rsid w:val="00BC7B1D"/>
    <w:rsid w:val="00BD0D07"/>
    <w:rsid w:val="00BD269A"/>
    <w:rsid w:val="00BD2B37"/>
    <w:rsid w:val="00BD3814"/>
    <w:rsid w:val="00BD4382"/>
    <w:rsid w:val="00BD4952"/>
    <w:rsid w:val="00BD4B28"/>
    <w:rsid w:val="00BD592F"/>
    <w:rsid w:val="00BD5B8A"/>
    <w:rsid w:val="00BD79EA"/>
    <w:rsid w:val="00BD7B68"/>
    <w:rsid w:val="00BE0C60"/>
    <w:rsid w:val="00BE0EA8"/>
    <w:rsid w:val="00BE0F11"/>
    <w:rsid w:val="00BE2204"/>
    <w:rsid w:val="00BE2267"/>
    <w:rsid w:val="00BE2F04"/>
    <w:rsid w:val="00BE31E8"/>
    <w:rsid w:val="00BE4726"/>
    <w:rsid w:val="00BE480E"/>
    <w:rsid w:val="00BE4826"/>
    <w:rsid w:val="00BE4BFC"/>
    <w:rsid w:val="00BE53E7"/>
    <w:rsid w:val="00BE5767"/>
    <w:rsid w:val="00BE7163"/>
    <w:rsid w:val="00BE7516"/>
    <w:rsid w:val="00BE7CE5"/>
    <w:rsid w:val="00BF0AA5"/>
    <w:rsid w:val="00BF112B"/>
    <w:rsid w:val="00BF1156"/>
    <w:rsid w:val="00BF129D"/>
    <w:rsid w:val="00BF1C42"/>
    <w:rsid w:val="00BF2B03"/>
    <w:rsid w:val="00BF35B4"/>
    <w:rsid w:val="00BF46DE"/>
    <w:rsid w:val="00BF48FD"/>
    <w:rsid w:val="00BF5EB0"/>
    <w:rsid w:val="00BF61DF"/>
    <w:rsid w:val="00BF62F0"/>
    <w:rsid w:val="00BF6764"/>
    <w:rsid w:val="00BF73CB"/>
    <w:rsid w:val="00BF75DD"/>
    <w:rsid w:val="00BF784A"/>
    <w:rsid w:val="00BF78A3"/>
    <w:rsid w:val="00BF78C5"/>
    <w:rsid w:val="00C007A7"/>
    <w:rsid w:val="00C007FA"/>
    <w:rsid w:val="00C00A15"/>
    <w:rsid w:val="00C0101D"/>
    <w:rsid w:val="00C023F3"/>
    <w:rsid w:val="00C03613"/>
    <w:rsid w:val="00C03FAA"/>
    <w:rsid w:val="00C04839"/>
    <w:rsid w:val="00C04E23"/>
    <w:rsid w:val="00C05E6E"/>
    <w:rsid w:val="00C072AA"/>
    <w:rsid w:val="00C10811"/>
    <w:rsid w:val="00C10E80"/>
    <w:rsid w:val="00C10F51"/>
    <w:rsid w:val="00C1111C"/>
    <w:rsid w:val="00C115C8"/>
    <w:rsid w:val="00C11713"/>
    <w:rsid w:val="00C1173E"/>
    <w:rsid w:val="00C11A6D"/>
    <w:rsid w:val="00C1377C"/>
    <w:rsid w:val="00C13CE3"/>
    <w:rsid w:val="00C1424E"/>
    <w:rsid w:val="00C14E97"/>
    <w:rsid w:val="00C15085"/>
    <w:rsid w:val="00C153D5"/>
    <w:rsid w:val="00C15BA5"/>
    <w:rsid w:val="00C15C4F"/>
    <w:rsid w:val="00C15CD9"/>
    <w:rsid w:val="00C170EB"/>
    <w:rsid w:val="00C17148"/>
    <w:rsid w:val="00C1771F"/>
    <w:rsid w:val="00C17D0A"/>
    <w:rsid w:val="00C17DD3"/>
    <w:rsid w:val="00C201EF"/>
    <w:rsid w:val="00C20E63"/>
    <w:rsid w:val="00C221A6"/>
    <w:rsid w:val="00C227D9"/>
    <w:rsid w:val="00C230E4"/>
    <w:rsid w:val="00C24280"/>
    <w:rsid w:val="00C24B14"/>
    <w:rsid w:val="00C24EDE"/>
    <w:rsid w:val="00C253AD"/>
    <w:rsid w:val="00C256CF"/>
    <w:rsid w:val="00C25B18"/>
    <w:rsid w:val="00C267D2"/>
    <w:rsid w:val="00C27E6F"/>
    <w:rsid w:val="00C30184"/>
    <w:rsid w:val="00C301F1"/>
    <w:rsid w:val="00C31A61"/>
    <w:rsid w:val="00C32A68"/>
    <w:rsid w:val="00C32B37"/>
    <w:rsid w:val="00C32E51"/>
    <w:rsid w:val="00C33575"/>
    <w:rsid w:val="00C338A1"/>
    <w:rsid w:val="00C33A78"/>
    <w:rsid w:val="00C34119"/>
    <w:rsid w:val="00C34231"/>
    <w:rsid w:val="00C343E8"/>
    <w:rsid w:val="00C344E2"/>
    <w:rsid w:val="00C3471E"/>
    <w:rsid w:val="00C34781"/>
    <w:rsid w:val="00C3581E"/>
    <w:rsid w:val="00C37E04"/>
    <w:rsid w:val="00C402B9"/>
    <w:rsid w:val="00C4077E"/>
    <w:rsid w:val="00C40CD6"/>
    <w:rsid w:val="00C413AC"/>
    <w:rsid w:val="00C41E35"/>
    <w:rsid w:val="00C4282E"/>
    <w:rsid w:val="00C428F9"/>
    <w:rsid w:val="00C43DBB"/>
    <w:rsid w:val="00C44985"/>
    <w:rsid w:val="00C44B55"/>
    <w:rsid w:val="00C44E75"/>
    <w:rsid w:val="00C44F8A"/>
    <w:rsid w:val="00C45776"/>
    <w:rsid w:val="00C45F3F"/>
    <w:rsid w:val="00C4718E"/>
    <w:rsid w:val="00C473B2"/>
    <w:rsid w:val="00C47A11"/>
    <w:rsid w:val="00C50072"/>
    <w:rsid w:val="00C51375"/>
    <w:rsid w:val="00C516B7"/>
    <w:rsid w:val="00C51A01"/>
    <w:rsid w:val="00C51CA9"/>
    <w:rsid w:val="00C526E1"/>
    <w:rsid w:val="00C528C9"/>
    <w:rsid w:val="00C53149"/>
    <w:rsid w:val="00C53ADC"/>
    <w:rsid w:val="00C55236"/>
    <w:rsid w:val="00C57771"/>
    <w:rsid w:val="00C579B7"/>
    <w:rsid w:val="00C57B43"/>
    <w:rsid w:val="00C60C6B"/>
    <w:rsid w:val="00C6288B"/>
    <w:rsid w:val="00C6297C"/>
    <w:rsid w:val="00C62AD0"/>
    <w:rsid w:val="00C63F38"/>
    <w:rsid w:val="00C6486E"/>
    <w:rsid w:val="00C64BA7"/>
    <w:rsid w:val="00C64BC5"/>
    <w:rsid w:val="00C64D81"/>
    <w:rsid w:val="00C650CD"/>
    <w:rsid w:val="00C656B9"/>
    <w:rsid w:val="00C65ECA"/>
    <w:rsid w:val="00C667F9"/>
    <w:rsid w:val="00C67181"/>
    <w:rsid w:val="00C67341"/>
    <w:rsid w:val="00C67988"/>
    <w:rsid w:val="00C71360"/>
    <w:rsid w:val="00C71421"/>
    <w:rsid w:val="00C72518"/>
    <w:rsid w:val="00C734DC"/>
    <w:rsid w:val="00C7482C"/>
    <w:rsid w:val="00C755F0"/>
    <w:rsid w:val="00C75C29"/>
    <w:rsid w:val="00C76E44"/>
    <w:rsid w:val="00C77AE4"/>
    <w:rsid w:val="00C81A33"/>
    <w:rsid w:val="00C8232C"/>
    <w:rsid w:val="00C829F7"/>
    <w:rsid w:val="00C82C7F"/>
    <w:rsid w:val="00C833D6"/>
    <w:rsid w:val="00C83485"/>
    <w:rsid w:val="00C840F3"/>
    <w:rsid w:val="00C8472B"/>
    <w:rsid w:val="00C84C52"/>
    <w:rsid w:val="00C84DFD"/>
    <w:rsid w:val="00C85036"/>
    <w:rsid w:val="00C867BA"/>
    <w:rsid w:val="00C86A26"/>
    <w:rsid w:val="00C86BB0"/>
    <w:rsid w:val="00C87125"/>
    <w:rsid w:val="00C9065B"/>
    <w:rsid w:val="00C9074E"/>
    <w:rsid w:val="00C925BA"/>
    <w:rsid w:val="00C92A08"/>
    <w:rsid w:val="00C92C72"/>
    <w:rsid w:val="00C92D64"/>
    <w:rsid w:val="00C95644"/>
    <w:rsid w:val="00C958A9"/>
    <w:rsid w:val="00C95DEA"/>
    <w:rsid w:val="00C96A93"/>
    <w:rsid w:val="00C97DE7"/>
    <w:rsid w:val="00CA0C86"/>
    <w:rsid w:val="00CA0E79"/>
    <w:rsid w:val="00CA1BEE"/>
    <w:rsid w:val="00CA1E4E"/>
    <w:rsid w:val="00CA2990"/>
    <w:rsid w:val="00CA3032"/>
    <w:rsid w:val="00CA5002"/>
    <w:rsid w:val="00CA520A"/>
    <w:rsid w:val="00CA52C2"/>
    <w:rsid w:val="00CA5A48"/>
    <w:rsid w:val="00CA5C74"/>
    <w:rsid w:val="00CA70AD"/>
    <w:rsid w:val="00CA710E"/>
    <w:rsid w:val="00CA75F4"/>
    <w:rsid w:val="00CB0072"/>
    <w:rsid w:val="00CB01CC"/>
    <w:rsid w:val="00CB0F16"/>
    <w:rsid w:val="00CB122D"/>
    <w:rsid w:val="00CB18A8"/>
    <w:rsid w:val="00CB19E4"/>
    <w:rsid w:val="00CB2208"/>
    <w:rsid w:val="00CB24E2"/>
    <w:rsid w:val="00CB2867"/>
    <w:rsid w:val="00CB31A4"/>
    <w:rsid w:val="00CB3595"/>
    <w:rsid w:val="00CB3990"/>
    <w:rsid w:val="00CB4F78"/>
    <w:rsid w:val="00CB57DB"/>
    <w:rsid w:val="00CB5C69"/>
    <w:rsid w:val="00CB701D"/>
    <w:rsid w:val="00CB7ABE"/>
    <w:rsid w:val="00CB7E62"/>
    <w:rsid w:val="00CC1206"/>
    <w:rsid w:val="00CC1240"/>
    <w:rsid w:val="00CC1533"/>
    <w:rsid w:val="00CC1618"/>
    <w:rsid w:val="00CC2241"/>
    <w:rsid w:val="00CC2F74"/>
    <w:rsid w:val="00CC3069"/>
    <w:rsid w:val="00CC31EF"/>
    <w:rsid w:val="00CC57C4"/>
    <w:rsid w:val="00CC655E"/>
    <w:rsid w:val="00CC6FB0"/>
    <w:rsid w:val="00CC7053"/>
    <w:rsid w:val="00CC7A95"/>
    <w:rsid w:val="00CD01F1"/>
    <w:rsid w:val="00CD1550"/>
    <w:rsid w:val="00CD1DE3"/>
    <w:rsid w:val="00CD1F0C"/>
    <w:rsid w:val="00CD227C"/>
    <w:rsid w:val="00CD483A"/>
    <w:rsid w:val="00CD51D5"/>
    <w:rsid w:val="00CD526E"/>
    <w:rsid w:val="00CD52E0"/>
    <w:rsid w:val="00CD565C"/>
    <w:rsid w:val="00CD7190"/>
    <w:rsid w:val="00CD72AE"/>
    <w:rsid w:val="00CE166E"/>
    <w:rsid w:val="00CE2ADB"/>
    <w:rsid w:val="00CE3788"/>
    <w:rsid w:val="00CE40A9"/>
    <w:rsid w:val="00CE42FD"/>
    <w:rsid w:val="00CE4DD0"/>
    <w:rsid w:val="00CE7AC8"/>
    <w:rsid w:val="00CE7C85"/>
    <w:rsid w:val="00CE7D68"/>
    <w:rsid w:val="00CF07E1"/>
    <w:rsid w:val="00CF0C69"/>
    <w:rsid w:val="00CF19E1"/>
    <w:rsid w:val="00CF1E59"/>
    <w:rsid w:val="00CF22F5"/>
    <w:rsid w:val="00CF2C40"/>
    <w:rsid w:val="00CF322A"/>
    <w:rsid w:val="00CF359D"/>
    <w:rsid w:val="00CF3C1A"/>
    <w:rsid w:val="00CF4DBC"/>
    <w:rsid w:val="00CF53AE"/>
    <w:rsid w:val="00CF5C64"/>
    <w:rsid w:val="00CF6362"/>
    <w:rsid w:val="00CF7367"/>
    <w:rsid w:val="00CF7C5C"/>
    <w:rsid w:val="00CF7D01"/>
    <w:rsid w:val="00D00146"/>
    <w:rsid w:val="00D00CCF"/>
    <w:rsid w:val="00D02B9D"/>
    <w:rsid w:val="00D044F3"/>
    <w:rsid w:val="00D045AE"/>
    <w:rsid w:val="00D05084"/>
    <w:rsid w:val="00D05FFE"/>
    <w:rsid w:val="00D06495"/>
    <w:rsid w:val="00D11A90"/>
    <w:rsid w:val="00D1212C"/>
    <w:rsid w:val="00D12A92"/>
    <w:rsid w:val="00D1333B"/>
    <w:rsid w:val="00D1372A"/>
    <w:rsid w:val="00D13B5D"/>
    <w:rsid w:val="00D13B75"/>
    <w:rsid w:val="00D145A9"/>
    <w:rsid w:val="00D14647"/>
    <w:rsid w:val="00D15825"/>
    <w:rsid w:val="00D158B8"/>
    <w:rsid w:val="00D16CE0"/>
    <w:rsid w:val="00D17310"/>
    <w:rsid w:val="00D17C6A"/>
    <w:rsid w:val="00D200FF"/>
    <w:rsid w:val="00D2043C"/>
    <w:rsid w:val="00D206FE"/>
    <w:rsid w:val="00D20F49"/>
    <w:rsid w:val="00D20FA5"/>
    <w:rsid w:val="00D2289D"/>
    <w:rsid w:val="00D228C0"/>
    <w:rsid w:val="00D23451"/>
    <w:rsid w:val="00D2387D"/>
    <w:rsid w:val="00D24322"/>
    <w:rsid w:val="00D244A7"/>
    <w:rsid w:val="00D247CC"/>
    <w:rsid w:val="00D30E1E"/>
    <w:rsid w:val="00D31065"/>
    <w:rsid w:val="00D31683"/>
    <w:rsid w:val="00D32348"/>
    <w:rsid w:val="00D3297B"/>
    <w:rsid w:val="00D338A7"/>
    <w:rsid w:val="00D33C6D"/>
    <w:rsid w:val="00D35C09"/>
    <w:rsid w:val="00D3661B"/>
    <w:rsid w:val="00D367E5"/>
    <w:rsid w:val="00D41B45"/>
    <w:rsid w:val="00D42640"/>
    <w:rsid w:val="00D42ABD"/>
    <w:rsid w:val="00D42C61"/>
    <w:rsid w:val="00D42F81"/>
    <w:rsid w:val="00D43187"/>
    <w:rsid w:val="00D434D5"/>
    <w:rsid w:val="00D45473"/>
    <w:rsid w:val="00D45476"/>
    <w:rsid w:val="00D46B6B"/>
    <w:rsid w:val="00D477F0"/>
    <w:rsid w:val="00D47AD3"/>
    <w:rsid w:val="00D50835"/>
    <w:rsid w:val="00D50EDB"/>
    <w:rsid w:val="00D5170A"/>
    <w:rsid w:val="00D51734"/>
    <w:rsid w:val="00D53DB5"/>
    <w:rsid w:val="00D540BE"/>
    <w:rsid w:val="00D55299"/>
    <w:rsid w:val="00D5601C"/>
    <w:rsid w:val="00D560F8"/>
    <w:rsid w:val="00D56C78"/>
    <w:rsid w:val="00D57369"/>
    <w:rsid w:val="00D5751C"/>
    <w:rsid w:val="00D57708"/>
    <w:rsid w:val="00D57C3F"/>
    <w:rsid w:val="00D60A6C"/>
    <w:rsid w:val="00D61757"/>
    <w:rsid w:val="00D619BE"/>
    <w:rsid w:val="00D6228C"/>
    <w:rsid w:val="00D624E5"/>
    <w:rsid w:val="00D62BEB"/>
    <w:rsid w:val="00D632C3"/>
    <w:rsid w:val="00D637BA"/>
    <w:rsid w:val="00D64B41"/>
    <w:rsid w:val="00D65124"/>
    <w:rsid w:val="00D65356"/>
    <w:rsid w:val="00D6590C"/>
    <w:rsid w:val="00D65AA1"/>
    <w:rsid w:val="00D66DB7"/>
    <w:rsid w:val="00D66F5A"/>
    <w:rsid w:val="00D6718E"/>
    <w:rsid w:val="00D67769"/>
    <w:rsid w:val="00D701E7"/>
    <w:rsid w:val="00D7023D"/>
    <w:rsid w:val="00D71033"/>
    <w:rsid w:val="00D71242"/>
    <w:rsid w:val="00D716D3"/>
    <w:rsid w:val="00D71C24"/>
    <w:rsid w:val="00D720D2"/>
    <w:rsid w:val="00D72583"/>
    <w:rsid w:val="00D72C1A"/>
    <w:rsid w:val="00D731AB"/>
    <w:rsid w:val="00D74E90"/>
    <w:rsid w:val="00D756B0"/>
    <w:rsid w:val="00D80922"/>
    <w:rsid w:val="00D809B7"/>
    <w:rsid w:val="00D81262"/>
    <w:rsid w:val="00D8137A"/>
    <w:rsid w:val="00D818E0"/>
    <w:rsid w:val="00D82501"/>
    <w:rsid w:val="00D82709"/>
    <w:rsid w:val="00D82D59"/>
    <w:rsid w:val="00D82FBD"/>
    <w:rsid w:val="00D83549"/>
    <w:rsid w:val="00D84F22"/>
    <w:rsid w:val="00D85860"/>
    <w:rsid w:val="00D85937"/>
    <w:rsid w:val="00D86163"/>
    <w:rsid w:val="00D861CE"/>
    <w:rsid w:val="00D87508"/>
    <w:rsid w:val="00D8751C"/>
    <w:rsid w:val="00D87A4E"/>
    <w:rsid w:val="00D87E6C"/>
    <w:rsid w:val="00D90B03"/>
    <w:rsid w:val="00D922C8"/>
    <w:rsid w:val="00D926CA"/>
    <w:rsid w:val="00D95F03"/>
    <w:rsid w:val="00D96B10"/>
    <w:rsid w:val="00D96D9B"/>
    <w:rsid w:val="00D96E12"/>
    <w:rsid w:val="00DA1C4A"/>
    <w:rsid w:val="00DA2153"/>
    <w:rsid w:val="00DA2C35"/>
    <w:rsid w:val="00DA35B4"/>
    <w:rsid w:val="00DA42D8"/>
    <w:rsid w:val="00DA494A"/>
    <w:rsid w:val="00DA4CC3"/>
    <w:rsid w:val="00DA5255"/>
    <w:rsid w:val="00DA543B"/>
    <w:rsid w:val="00DA714F"/>
    <w:rsid w:val="00DB02BD"/>
    <w:rsid w:val="00DB0713"/>
    <w:rsid w:val="00DB0948"/>
    <w:rsid w:val="00DB119D"/>
    <w:rsid w:val="00DB2666"/>
    <w:rsid w:val="00DB2C38"/>
    <w:rsid w:val="00DB3458"/>
    <w:rsid w:val="00DB5B15"/>
    <w:rsid w:val="00DB7970"/>
    <w:rsid w:val="00DC0C49"/>
    <w:rsid w:val="00DC1318"/>
    <w:rsid w:val="00DC28CC"/>
    <w:rsid w:val="00DC2ECD"/>
    <w:rsid w:val="00DC2ED1"/>
    <w:rsid w:val="00DC325D"/>
    <w:rsid w:val="00DC3739"/>
    <w:rsid w:val="00DC3A91"/>
    <w:rsid w:val="00DC3DA2"/>
    <w:rsid w:val="00DC42BC"/>
    <w:rsid w:val="00DC44E7"/>
    <w:rsid w:val="00DC4602"/>
    <w:rsid w:val="00DC4FDB"/>
    <w:rsid w:val="00DC5C4A"/>
    <w:rsid w:val="00DD012F"/>
    <w:rsid w:val="00DD0389"/>
    <w:rsid w:val="00DD12A7"/>
    <w:rsid w:val="00DD13F7"/>
    <w:rsid w:val="00DD1BBB"/>
    <w:rsid w:val="00DD1C18"/>
    <w:rsid w:val="00DD2D60"/>
    <w:rsid w:val="00DD30BE"/>
    <w:rsid w:val="00DD32EA"/>
    <w:rsid w:val="00DD3C7A"/>
    <w:rsid w:val="00DD3CF0"/>
    <w:rsid w:val="00DD4993"/>
    <w:rsid w:val="00DD4B18"/>
    <w:rsid w:val="00DD4DDE"/>
    <w:rsid w:val="00DD5C0C"/>
    <w:rsid w:val="00DD7793"/>
    <w:rsid w:val="00DE157A"/>
    <w:rsid w:val="00DE1FD5"/>
    <w:rsid w:val="00DE293F"/>
    <w:rsid w:val="00DE2D27"/>
    <w:rsid w:val="00DE2FDC"/>
    <w:rsid w:val="00DE4E86"/>
    <w:rsid w:val="00DE67CF"/>
    <w:rsid w:val="00DE6919"/>
    <w:rsid w:val="00DE69F9"/>
    <w:rsid w:val="00DE7B9F"/>
    <w:rsid w:val="00DF0D1E"/>
    <w:rsid w:val="00DF1365"/>
    <w:rsid w:val="00DF1372"/>
    <w:rsid w:val="00DF1487"/>
    <w:rsid w:val="00DF1645"/>
    <w:rsid w:val="00DF1884"/>
    <w:rsid w:val="00DF29B1"/>
    <w:rsid w:val="00DF2E2A"/>
    <w:rsid w:val="00DF318C"/>
    <w:rsid w:val="00DF38D6"/>
    <w:rsid w:val="00DF3F80"/>
    <w:rsid w:val="00DF424A"/>
    <w:rsid w:val="00DF4E64"/>
    <w:rsid w:val="00DF53A6"/>
    <w:rsid w:val="00DF5570"/>
    <w:rsid w:val="00DF6A89"/>
    <w:rsid w:val="00E0129E"/>
    <w:rsid w:val="00E012BE"/>
    <w:rsid w:val="00E013BE"/>
    <w:rsid w:val="00E0282B"/>
    <w:rsid w:val="00E02DB1"/>
    <w:rsid w:val="00E02F9D"/>
    <w:rsid w:val="00E03B85"/>
    <w:rsid w:val="00E04021"/>
    <w:rsid w:val="00E0442B"/>
    <w:rsid w:val="00E05002"/>
    <w:rsid w:val="00E0539D"/>
    <w:rsid w:val="00E056A6"/>
    <w:rsid w:val="00E06D59"/>
    <w:rsid w:val="00E06FCD"/>
    <w:rsid w:val="00E07710"/>
    <w:rsid w:val="00E10096"/>
    <w:rsid w:val="00E105BF"/>
    <w:rsid w:val="00E105C7"/>
    <w:rsid w:val="00E11973"/>
    <w:rsid w:val="00E12332"/>
    <w:rsid w:val="00E1380D"/>
    <w:rsid w:val="00E13BB5"/>
    <w:rsid w:val="00E13C35"/>
    <w:rsid w:val="00E140CA"/>
    <w:rsid w:val="00E14208"/>
    <w:rsid w:val="00E14639"/>
    <w:rsid w:val="00E14C11"/>
    <w:rsid w:val="00E1518B"/>
    <w:rsid w:val="00E15A40"/>
    <w:rsid w:val="00E161F3"/>
    <w:rsid w:val="00E17D98"/>
    <w:rsid w:val="00E2005E"/>
    <w:rsid w:val="00E20119"/>
    <w:rsid w:val="00E212A8"/>
    <w:rsid w:val="00E23551"/>
    <w:rsid w:val="00E241D8"/>
    <w:rsid w:val="00E24349"/>
    <w:rsid w:val="00E25C99"/>
    <w:rsid w:val="00E26921"/>
    <w:rsid w:val="00E2756B"/>
    <w:rsid w:val="00E27975"/>
    <w:rsid w:val="00E27C69"/>
    <w:rsid w:val="00E308A5"/>
    <w:rsid w:val="00E30DBB"/>
    <w:rsid w:val="00E31CEA"/>
    <w:rsid w:val="00E32694"/>
    <w:rsid w:val="00E33331"/>
    <w:rsid w:val="00E33458"/>
    <w:rsid w:val="00E33D3E"/>
    <w:rsid w:val="00E3442B"/>
    <w:rsid w:val="00E36197"/>
    <w:rsid w:val="00E3735E"/>
    <w:rsid w:val="00E40A8E"/>
    <w:rsid w:val="00E414D5"/>
    <w:rsid w:val="00E41AEA"/>
    <w:rsid w:val="00E42A2A"/>
    <w:rsid w:val="00E42A9C"/>
    <w:rsid w:val="00E42FD0"/>
    <w:rsid w:val="00E433FC"/>
    <w:rsid w:val="00E43FAC"/>
    <w:rsid w:val="00E4451D"/>
    <w:rsid w:val="00E464F0"/>
    <w:rsid w:val="00E465AD"/>
    <w:rsid w:val="00E46B8A"/>
    <w:rsid w:val="00E46CA5"/>
    <w:rsid w:val="00E47074"/>
    <w:rsid w:val="00E47FE0"/>
    <w:rsid w:val="00E5183D"/>
    <w:rsid w:val="00E518D9"/>
    <w:rsid w:val="00E51CE6"/>
    <w:rsid w:val="00E524A8"/>
    <w:rsid w:val="00E53C5C"/>
    <w:rsid w:val="00E54A44"/>
    <w:rsid w:val="00E54E40"/>
    <w:rsid w:val="00E55FC7"/>
    <w:rsid w:val="00E57571"/>
    <w:rsid w:val="00E60035"/>
    <w:rsid w:val="00E60A35"/>
    <w:rsid w:val="00E61893"/>
    <w:rsid w:val="00E61C4B"/>
    <w:rsid w:val="00E6210D"/>
    <w:rsid w:val="00E62983"/>
    <w:rsid w:val="00E63627"/>
    <w:rsid w:val="00E64B1C"/>
    <w:rsid w:val="00E64F35"/>
    <w:rsid w:val="00E65EB6"/>
    <w:rsid w:val="00E66A27"/>
    <w:rsid w:val="00E67635"/>
    <w:rsid w:val="00E67909"/>
    <w:rsid w:val="00E709BD"/>
    <w:rsid w:val="00E710FB"/>
    <w:rsid w:val="00E72BC4"/>
    <w:rsid w:val="00E73676"/>
    <w:rsid w:val="00E73D4A"/>
    <w:rsid w:val="00E75034"/>
    <w:rsid w:val="00E753B7"/>
    <w:rsid w:val="00E75890"/>
    <w:rsid w:val="00E75A53"/>
    <w:rsid w:val="00E7611F"/>
    <w:rsid w:val="00E76842"/>
    <w:rsid w:val="00E76D60"/>
    <w:rsid w:val="00E80DF7"/>
    <w:rsid w:val="00E81B29"/>
    <w:rsid w:val="00E81B30"/>
    <w:rsid w:val="00E82936"/>
    <w:rsid w:val="00E843DE"/>
    <w:rsid w:val="00E8526F"/>
    <w:rsid w:val="00E85439"/>
    <w:rsid w:val="00E8765A"/>
    <w:rsid w:val="00E878AC"/>
    <w:rsid w:val="00E916DF"/>
    <w:rsid w:val="00E91860"/>
    <w:rsid w:val="00E930AD"/>
    <w:rsid w:val="00E95273"/>
    <w:rsid w:val="00E95676"/>
    <w:rsid w:val="00E9584A"/>
    <w:rsid w:val="00E95C64"/>
    <w:rsid w:val="00E95F2D"/>
    <w:rsid w:val="00E96375"/>
    <w:rsid w:val="00E969F1"/>
    <w:rsid w:val="00E96B61"/>
    <w:rsid w:val="00E976CB"/>
    <w:rsid w:val="00E97C2B"/>
    <w:rsid w:val="00EA03A1"/>
    <w:rsid w:val="00EA0BB9"/>
    <w:rsid w:val="00EA0CCD"/>
    <w:rsid w:val="00EA108A"/>
    <w:rsid w:val="00EA143D"/>
    <w:rsid w:val="00EA15F7"/>
    <w:rsid w:val="00EA1C3B"/>
    <w:rsid w:val="00EA21D7"/>
    <w:rsid w:val="00EA22F0"/>
    <w:rsid w:val="00EA6234"/>
    <w:rsid w:val="00EA6FF2"/>
    <w:rsid w:val="00EA7DA8"/>
    <w:rsid w:val="00EA7EB3"/>
    <w:rsid w:val="00EA7FB3"/>
    <w:rsid w:val="00EB14A8"/>
    <w:rsid w:val="00EB27F7"/>
    <w:rsid w:val="00EB2B57"/>
    <w:rsid w:val="00EB488F"/>
    <w:rsid w:val="00EB528C"/>
    <w:rsid w:val="00EB6945"/>
    <w:rsid w:val="00EB6C41"/>
    <w:rsid w:val="00EB6E97"/>
    <w:rsid w:val="00EB6EC3"/>
    <w:rsid w:val="00EB705B"/>
    <w:rsid w:val="00EB7210"/>
    <w:rsid w:val="00EB798A"/>
    <w:rsid w:val="00EB7A20"/>
    <w:rsid w:val="00EB7EEB"/>
    <w:rsid w:val="00EC0272"/>
    <w:rsid w:val="00EC0382"/>
    <w:rsid w:val="00EC0F00"/>
    <w:rsid w:val="00EC1D5B"/>
    <w:rsid w:val="00EC2779"/>
    <w:rsid w:val="00EC392A"/>
    <w:rsid w:val="00EC3EC2"/>
    <w:rsid w:val="00EC5947"/>
    <w:rsid w:val="00EC5DCD"/>
    <w:rsid w:val="00EC66CA"/>
    <w:rsid w:val="00EC7ACD"/>
    <w:rsid w:val="00ED18CD"/>
    <w:rsid w:val="00ED1DD0"/>
    <w:rsid w:val="00ED1E5F"/>
    <w:rsid w:val="00ED2604"/>
    <w:rsid w:val="00ED38AA"/>
    <w:rsid w:val="00ED43D1"/>
    <w:rsid w:val="00ED48E0"/>
    <w:rsid w:val="00ED68E6"/>
    <w:rsid w:val="00ED7092"/>
    <w:rsid w:val="00EE0C12"/>
    <w:rsid w:val="00EE1E35"/>
    <w:rsid w:val="00EE2109"/>
    <w:rsid w:val="00EE2E3A"/>
    <w:rsid w:val="00EE31C9"/>
    <w:rsid w:val="00EE5567"/>
    <w:rsid w:val="00EE582D"/>
    <w:rsid w:val="00EE5F5C"/>
    <w:rsid w:val="00EE67AA"/>
    <w:rsid w:val="00EE67B7"/>
    <w:rsid w:val="00EE6836"/>
    <w:rsid w:val="00EE6FE7"/>
    <w:rsid w:val="00EE7454"/>
    <w:rsid w:val="00EF1958"/>
    <w:rsid w:val="00EF255A"/>
    <w:rsid w:val="00EF32F9"/>
    <w:rsid w:val="00EF3FC3"/>
    <w:rsid w:val="00EF49BE"/>
    <w:rsid w:val="00EF4EE0"/>
    <w:rsid w:val="00EF586D"/>
    <w:rsid w:val="00EF7163"/>
    <w:rsid w:val="00F0278A"/>
    <w:rsid w:val="00F02FC1"/>
    <w:rsid w:val="00F030E3"/>
    <w:rsid w:val="00F032BB"/>
    <w:rsid w:val="00F03344"/>
    <w:rsid w:val="00F03960"/>
    <w:rsid w:val="00F04195"/>
    <w:rsid w:val="00F04269"/>
    <w:rsid w:val="00F0473A"/>
    <w:rsid w:val="00F051AD"/>
    <w:rsid w:val="00F05968"/>
    <w:rsid w:val="00F06828"/>
    <w:rsid w:val="00F07BA8"/>
    <w:rsid w:val="00F102F4"/>
    <w:rsid w:val="00F11199"/>
    <w:rsid w:val="00F11934"/>
    <w:rsid w:val="00F12039"/>
    <w:rsid w:val="00F1310E"/>
    <w:rsid w:val="00F13EB5"/>
    <w:rsid w:val="00F145BC"/>
    <w:rsid w:val="00F15E44"/>
    <w:rsid w:val="00F15E72"/>
    <w:rsid w:val="00F16A3B"/>
    <w:rsid w:val="00F20239"/>
    <w:rsid w:val="00F22B4F"/>
    <w:rsid w:val="00F22C9F"/>
    <w:rsid w:val="00F23066"/>
    <w:rsid w:val="00F23E66"/>
    <w:rsid w:val="00F24416"/>
    <w:rsid w:val="00F24960"/>
    <w:rsid w:val="00F24B99"/>
    <w:rsid w:val="00F24C7D"/>
    <w:rsid w:val="00F24C80"/>
    <w:rsid w:val="00F276C8"/>
    <w:rsid w:val="00F3003E"/>
    <w:rsid w:val="00F308E3"/>
    <w:rsid w:val="00F3100D"/>
    <w:rsid w:val="00F329F1"/>
    <w:rsid w:val="00F331CC"/>
    <w:rsid w:val="00F34E53"/>
    <w:rsid w:val="00F34ECB"/>
    <w:rsid w:val="00F35B6D"/>
    <w:rsid w:val="00F361DA"/>
    <w:rsid w:val="00F36511"/>
    <w:rsid w:val="00F36FB2"/>
    <w:rsid w:val="00F3709D"/>
    <w:rsid w:val="00F3727F"/>
    <w:rsid w:val="00F37A68"/>
    <w:rsid w:val="00F40718"/>
    <w:rsid w:val="00F40CCE"/>
    <w:rsid w:val="00F4124B"/>
    <w:rsid w:val="00F41A83"/>
    <w:rsid w:val="00F41D26"/>
    <w:rsid w:val="00F42B9F"/>
    <w:rsid w:val="00F4339C"/>
    <w:rsid w:val="00F43B90"/>
    <w:rsid w:val="00F43DA0"/>
    <w:rsid w:val="00F44DB1"/>
    <w:rsid w:val="00F465E8"/>
    <w:rsid w:val="00F46B60"/>
    <w:rsid w:val="00F472D6"/>
    <w:rsid w:val="00F47ACE"/>
    <w:rsid w:val="00F50151"/>
    <w:rsid w:val="00F501B6"/>
    <w:rsid w:val="00F5060E"/>
    <w:rsid w:val="00F50873"/>
    <w:rsid w:val="00F50DAD"/>
    <w:rsid w:val="00F50E51"/>
    <w:rsid w:val="00F512C3"/>
    <w:rsid w:val="00F517AF"/>
    <w:rsid w:val="00F53501"/>
    <w:rsid w:val="00F54C20"/>
    <w:rsid w:val="00F551F9"/>
    <w:rsid w:val="00F5534E"/>
    <w:rsid w:val="00F5535F"/>
    <w:rsid w:val="00F55BB4"/>
    <w:rsid w:val="00F55ED8"/>
    <w:rsid w:val="00F56EAF"/>
    <w:rsid w:val="00F60804"/>
    <w:rsid w:val="00F61617"/>
    <w:rsid w:val="00F61BBC"/>
    <w:rsid w:val="00F61C84"/>
    <w:rsid w:val="00F6285A"/>
    <w:rsid w:val="00F6287F"/>
    <w:rsid w:val="00F63D3E"/>
    <w:rsid w:val="00F64806"/>
    <w:rsid w:val="00F64A10"/>
    <w:rsid w:val="00F64B1C"/>
    <w:rsid w:val="00F64B8A"/>
    <w:rsid w:val="00F64C80"/>
    <w:rsid w:val="00F65CC7"/>
    <w:rsid w:val="00F66074"/>
    <w:rsid w:val="00F663AE"/>
    <w:rsid w:val="00F66462"/>
    <w:rsid w:val="00F66A7E"/>
    <w:rsid w:val="00F66E9D"/>
    <w:rsid w:val="00F674F2"/>
    <w:rsid w:val="00F701B9"/>
    <w:rsid w:val="00F70355"/>
    <w:rsid w:val="00F708ED"/>
    <w:rsid w:val="00F70C4E"/>
    <w:rsid w:val="00F71DFE"/>
    <w:rsid w:val="00F7236A"/>
    <w:rsid w:val="00F72DC7"/>
    <w:rsid w:val="00F72DE7"/>
    <w:rsid w:val="00F731D3"/>
    <w:rsid w:val="00F7444C"/>
    <w:rsid w:val="00F74604"/>
    <w:rsid w:val="00F74961"/>
    <w:rsid w:val="00F75BA6"/>
    <w:rsid w:val="00F760D9"/>
    <w:rsid w:val="00F76A81"/>
    <w:rsid w:val="00F76F5D"/>
    <w:rsid w:val="00F76F9E"/>
    <w:rsid w:val="00F7766A"/>
    <w:rsid w:val="00F80114"/>
    <w:rsid w:val="00F803BF"/>
    <w:rsid w:val="00F813AC"/>
    <w:rsid w:val="00F81F08"/>
    <w:rsid w:val="00F82116"/>
    <w:rsid w:val="00F82390"/>
    <w:rsid w:val="00F82A32"/>
    <w:rsid w:val="00F82AC7"/>
    <w:rsid w:val="00F82B08"/>
    <w:rsid w:val="00F83268"/>
    <w:rsid w:val="00F834DC"/>
    <w:rsid w:val="00F84FC7"/>
    <w:rsid w:val="00F854A3"/>
    <w:rsid w:val="00F85ADA"/>
    <w:rsid w:val="00F863DC"/>
    <w:rsid w:val="00F86F50"/>
    <w:rsid w:val="00F900EA"/>
    <w:rsid w:val="00F917B4"/>
    <w:rsid w:val="00F939F3"/>
    <w:rsid w:val="00F93AF1"/>
    <w:rsid w:val="00F940F3"/>
    <w:rsid w:val="00F951FD"/>
    <w:rsid w:val="00F95D38"/>
    <w:rsid w:val="00F961BC"/>
    <w:rsid w:val="00F961DB"/>
    <w:rsid w:val="00F97D66"/>
    <w:rsid w:val="00FA1624"/>
    <w:rsid w:val="00FA1E56"/>
    <w:rsid w:val="00FA1F57"/>
    <w:rsid w:val="00FA2223"/>
    <w:rsid w:val="00FA344B"/>
    <w:rsid w:val="00FA4C99"/>
    <w:rsid w:val="00FA596C"/>
    <w:rsid w:val="00FA5EB0"/>
    <w:rsid w:val="00FA6524"/>
    <w:rsid w:val="00FA6DE5"/>
    <w:rsid w:val="00FA7621"/>
    <w:rsid w:val="00FB05DE"/>
    <w:rsid w:val="00FB0EA7"/>
    <w:rsid w:val="00FB1B97"/>
    <w:rsid w:val="00FB35C6"/>
    <w:rsid w:val="00FB37AD"/>
    <w:rsid w:val="00FB38EE"/>
    <w:rsid w:val="00FB3BC6"/>
    <w:rsid w:val="00FB552F"/>
    <w:rsid w:val="00FC12F4"/>
    <w:rsid w:val="00FC1492"/>
    <w:rsid w:val="00FC191C"/>
    <w:rsid w:val="00FC1A44"/>
    <w:rsid w:val="00FC2F58"/>
    <w:rsid w:val="00FC35ED"/>
    <w:rsid w:val="00FC3AAA"/>
    <w:rsid w:val="00FC4060"/>
    <w:rsid w:val="00FC67E8"/>
    <w:rsid w:val="00FD0263"/>
    <w:rsid w:val="00FD04A7"/>
    <w:rsid w:val="00FD0516"/>
    <w:rsid w:val="00FD12D1"/>
    <w:rsid w:val="00FD1AEA"/>
    <w:rsid w:val="00FD1D59"/>
    <w:rsid w:val="00FD3E2C"/>
    <w:rsid w:val="00FD49C4"/>
    <w:rsid w:val="00FD4B9D"/>
    <w:rsid w:val="00FD4E3C"/>
    <w:rsid w:val="00FD794B"/>
    <w:rsid w:val="00FE0762"/>
    <w:rsid w:val="00FE0D82"/>
    <w:rsid w:val="00FE1570"/>
    <w:rsid w:val="00FE239B"/>
    <w:rsid w:val="00FE2B22"/>
    <w:rsid w:val="00FE33E7"/>
    <w:rsid w:val="00FE4954"/>
    <w:rsid w:val="00FE4D5A"/>
    <w:rsid w:val="00FE4FAA"/>
    <w:rsid w:val="00FE6C0D"/>
    <w:rsid w:val="00FE6C92"/>
    <w:rsid w:val="00FE767C"/>
    <w:rsid w:val="00FE7F20"/>
    <w:rsid w:val="00FF1D57"/>
    <w:rsid w:val="00FF1FDC"/>
    <w:rsid w:val="00FF22EF"/>
    <w:rsid w:val="00FF24C3"/>
    <w:rsid w:val="00FF286C"/>
    <w:rsid w:val="00FF2889"/>
    <w:rsid w:val="00FF5FE1"/>
    <w:rsid w:val="00FF629E"/>
    <w:rsid w:val="00FF6778"/>
    <w:rsid w:val="00FF6E17"/>
    <w:rsid w:val="00FF7972"/>
    <w:rsid w:val="00FF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DD1913"/>
  <w15:docId w15:val="{E75CEC79-160F-4A71-84F0-EDF9F222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3A61"/>
    <w:pPr>
      <w:widowControl w:val="0"/>
      <w:spacing w:line="240" w:lineRule="atLeast"/>
    </w:pPr>
    <w:rPr>
      <w:rFonts w:asciiTheme="majorHAnsi" w:hAnsiTheme="majorHAnsi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qFormat/>
    <w:rsid w:val="00874FD7"/>
    <w:pPr>
      <w:keepNext/>
      <w:widowControl/>
      <w:numPr>
        <w:numId w:val="1"/>
      </w:numPr>
      <w:spacing w:line="240" w:lineRule="auto"/>
      <w:jc w:val="both"/>
      <w:outlineLvl w:val="0"/>
    </w:pPr>
    <w:rPr>
      <w:rFonts w:ascii="Cambria" w:hAnsi="Cambria"/>
      <w:b/>
      <w:kern w:val="28"/>
    </w:rPr>
  </w:style>
  <w:style w:type="paragraph" w:styleId="Ttulo2">
    <w:name w:val="heading 2"/>
    <w:basedOn w:val="Ttulo1"/>
    <w:next w:val="Normal"/>
    <w:qFormat/>
    <w:rsid w:val="00874FD7"/>
    <w:pPr>
      <w:numPr>
        <w:ilvl w:val="1"/>
        <w:numId w:val="2"/>
      </w:numPr>
      <w:ind w:left="709" w:firstLine="0"/>
      <w:outlineLvl w:val="1"/>
    </w:pPr>
    <w:rPr>
      <w:snapToGrid w:val="0"/>
    </w:rPr>
  </w:style>
  <w:style w:type="paragraph" w:styleId="Ttulo3">
    <w:name w:val="heading 3"/>
    <w:basedOn w:val="Ttulo1"/>
    <w:next w:val="Normal"/>
    <w:qFormat/>
    <w:rsid w:val="009C37C9"/>
    <w:pPr>
      <w:numPr>
        <w:numId w:val="0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9C37C9"/>
    <w:pPr>
      <w:numPr>
        <w:numId w:val="0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9C37C9"/>
    <w:p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9C37C9"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9C37C9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C37C9"/>
    <w:p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9C37C9"/>
    <w:p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C37C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053D52"/>
    <w:pPr>
      <w:spacing w:line="240" w:lineRule="auto"/>
      <w:jc w:val="center"/>
    </w:pPr>
    <w:rPr>
      <w:b/>
    </w:rPr>
  </w:style>
  <w:style w:type="paragraph" w:styleId="Subttulo">
    <w:name w:val="Subtitle"/>
    <w:basedOn w:val="Normal"/>
    <w:qFormat/>
    <w:rsid w:val="009C37C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9C37C9"/>
    <w:pPr>
      <w:ind w:left="900" w:hanging="900"/>
    </w:pPr>
  </w:style>
  <w:style w:type="paragraph" w:styleId="TDC1">
    <w:name w:val="toc 1"/>
    <w:basedOn w:val="Normal"/>
    <w:next w:val="Normal"/>
    <w:uiPriority w:val="39"/>
    <w:rsid w:val="00BC7B1D"/>
    <w:pPr>
      <w:spacing w:before="120" w:after="120" w:line="240" w:lineRule="auto"/>
    </w:pPr>
    <w:rPr>
      <w:rFonts w:ascii="Arial" w:hAnsi="Arial"/>
      <w:b/>
      <w:sz w:val="22"/>
    </w:rPr>
  </w:style>
  <w:style w:type="paragraph" w:styleId="TDC2">
    <w:name w:val="toc 2"/>
    <w:basedOn w:val="Normal"/>
    <w:next w:val="Normal"/>
    <w:uiPriority w:val="39"/>
    <w:rsid w:val="009C37C9"/>
    <w:pPr>
      <w:spacing w:line="240" w:lineRule="auto"/>
    </w:pPr>
    <w:rPr>
      <w:rFonts w:ascii="Arial" w:hAnsi="Arial"/>
      <w:sz w:val="22"/>
    </w:rPr>
  </w:style>
  <w:style w:type="paragraph" w:styleId="TDC3">
    <w:name w:val="toc 3"/>
    <w:basedOn w:val="Normal"/>
    <w:next w:val="Normal"/>
    <w:semiHidden/>
    <w:rsid w:val="009C37C9"/>
    <w:pPr>
      <w:spacing w:line="240" w:lineRule="auto"/>
    </w:pPr>
    <w:rPr>
      <w:rFonts w:ascii="Arial" w:hAnsi="Arial"/>
      <w:bCs/>
      <w:i/>
      <w:noProof/>
      <w:sz w:val="22"/>
    </w:rPr>
  </w:style>
  <w:style w:type="paragraph" w:styleId="Encabezado">
    <w:name w:val="header"/>
    <w:basedOn w:val="Normal"/>
    <w:link w:val="EncabezadoCar"/>
    <w:uiPriority w:val="99"/>
    <w:rsid w:val="009C37C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9C37C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9C37C9"/>
  </w:style>
  <w:style w:type="paragraph" w:customStyle="1" w:styleId="Bullet1">
    <w:name w:val="Bullet1"/>
    <w:basedOn w:val="Normal"/>
    <w:rsid w:val="009C37C9"/>
    <w:pPr>
      <w:ind w:left="720" w:hanging="432"/>
    </w:pPr>
  </w:style>
  <w:style w:type="paragraph" w:customStyle="1" w:styleId="Bullet2">
    <w:name w:val="Bullet2"/>
    <w:basedOn w:val="Normal"/>
    <w:rsid w:val="009C37C9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9C37C9"/>
    <w:pPr>
      <w:keepLines/>
      <w:spacing w:after="120"/>
    </w:pPr>
  </w:style>
  <w:style w:type="paragraph" w:styleId="Textoindependiente">
    <w:name w:val="Body Text"/>
    <w:basedOn w:val="Normal"/>
    <w:rsid w:val="009C37C9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9C37C9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9C37C9"/>
    <w:rPr>
      <w:sz w:val="20"/>
      <w:vertAlign w:val="superscript"/>
    </w:rPr>
  </w:style>
  <w:style w:type="paragraph" w:styleId="Textonotapie">
    <w:name w:val="footnote text"/>
    <w:basedOn w:val="Normal"/>
    <w:semiHidden/>
    <w:rsid w:val="009C37C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C37C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C37C9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9C37C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C37C9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9C37C9"/>
    <w:pPr>
      <w:ind w:left="600"/>
    </w:pPr>
  </w:style>
  <w:style w:type="paragraph" w:styleId="TDC5">
    <w:name w:val="toc 5"/>
    <w:basedOn w:val="Normal"/>
    <w:next w:val="Normal"/>
    <w:autoRedefine/>
    <w:semiHidden/>
    <w:rsid w:val="009C37C9"/>
    <w:pPr>
      <w:ind w:left="800"/>
    </w:pPr>
  </w:style>
  <w:style w:type="paragraph" w:styleId="TDC6">
    <w:name w:val="toc 6"/>
    <w:basedOn w:val="Normal"/>
    <w:next w:val="Normal"/>
    <w:autoRedefine/>
    <w:semiHidden/>
    <w:rsid w:val="009C37C9"/>
    <w:pPr>
      <w:ind w:left="1000"/>
    </w:pPr>
  </w:style>
  <w:style w:type="paragraph" w:styleId="TDC7">
    <w:name w:val="toc 7"/>
    <w:basedOn w:val="Normal"/>
    <w:next w:val="Normal"/>
    <w:autoRedefine/>
    <w:semiHidden/>
    <w:rsid w:val="009C37C9"/>
    <w:pPr>
      <w:ind w:left="1200"/>
    </w:pPr>
  </w:style>
  <w:style w:type="paragraph" w:styleId="TDC8">
    <w:name w:val="toc 8"/>
    <w:basedOn w:val="Normal"/>
    <w:next w:val="Normal"/>
    <w:autoRedefine/>
    <w:semiHidden/>
    <w:rsid w:val="009C37C9"/>
    <w:pPr>
      <w:ind w:left="1400"/>
    </w:pPr>
  </w:style>
  <w:style w:type="paragraph" w:styleId="TDC9">
    <w:name w:val="toc 9"/>
    <w:basedOn w:val="Normal"/>
    <w:next w:val="Normal"/>
    <w:autoRedefine/>
    <w:semiHidden/>
    <w:rsid w:val="009C37C9"/>
    <w:pPr>
      <w:ind w:left="1600"/>
    </w:pPr>
  </w:style>
  <w:style w:type="paragraph" w:styleId="Textoindependiente2">
    <w:name w:val="Body Text 2"/>
    <w:basedOn w:val="Normal"/>
    <w:rsid w:val="009C37C9"/>
    <w:rPr>
      <w:i/>
      <w:color w:val="0000FF"/>
    </w:rPr>
  </w:style>
  <w:style w:type="paragraph" w:styleId="Sangradetextonormal">
    <w:name w:val="Body Text Indent"/>
    <w:basedOn w:val="Normal"/>
    <w:rsid w:val="009C37C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C37C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C37C9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9C37C9"/>
    <w:pPr>
      <w:spacing w:after="120"/>
      <w:ind w:left="720"/>
    </w:pPr>
    <w:rPr>
      <w:i/>
      <w:color w:val="0000FF"/>
    </w:rPr>
  </w:style>
  <w:style w:type="character" w:styleId="Hipervnculo">
    <w:name w:val="Hyperlink"/>
    <w:uiPriority w:val="99"/>
    <w:rsid w:val="009C37C9"/>
    <w:rPr>
      <w:color w:val="0000FF"/>
      <w:u w:val="single"/>
    </w:rPr>
  </w:style>
  <w:style w:type="paragraph" w:styleId="Sangra2detindependiente">
    <w:name w:val="Body Text Indent 2"/>
    <w:basedOn w:val="Normal"/>
    <w:rsid w:val="009C37C9"/>
    <w:pPr>
      <w:ind w:left="720"/>
    </w:pPr>
    <w:rPr>
      <w:b/>
      <w:bCs/>
      <w:i/>
      <w:color w:val="0000FF"/>
    </w:rPr>
  </w:style>
  <w:style w:type="paragraph" w:customStyle="1" w:styleId="CarCarCarCarCarCarCar">
    <w:name w:val="Car Car Car Car Car Car Car"/>
    <w:basedOn w:val="Normal"/>
    <w:rsid w:val="009C37C9"/>
    <w:pPr>
      <w:widowControl/>
      <w:spacing w:after="160" w:line="240" w:lineRule="exact"/>
    </w:pPr>
    <w:rPr>
      <w:rFonts w:ascii="Verdana" w:hAnsi="Verdana"/>
      <w:lang w:val="en-US"/>
    </w:rPr>
  </w:style>
  <w:style w:type="character" w:styleId="Refdecomentario">
    <w:name w:val="annotation reference"/>
    <w:semiHidden/>
    <w:rsid w:val="009C37C9"/>
    <w:rPr>
      <w:sz w:val="16"/>
      <w:szCs w:val="16"/>
    </w:rPr>
  </w:style>
  <w:style w:type="paragraph" w:customStyle="1" w:styleId="CharChar1CarCarCharChar">
    <w:name w:val="Char Char1 Car Car Char Char"/>
    <w:basedOn w:val="Normal"/>
    <w:rsid w:val="009C37C9"/>
    <w:pPr>
      <w:widowControl/>
      <w:spacing w:after="160" w:line="240" w:lineRule="exact"/>
    </w:pPr>
    <w:rPr>
      <w:rFonts w:ascii="Verdana" w:hAnsi="Verdana"/>
      <w:lang w:val="en-US"/>
    </w:rPr>
  </w:style>
  <w:style w:type="paragraph" w:styleId="Textocomentario">
    <w:name w:val="annotation text"/>
    <w:basedOn w:val="Normal"/>
    <w:link w:val="TextocomentarioCar"/>
    <w:semiHidden/>
    <w:rsid w:val="009C37C9"/>
  </w:style>
  <w:style w:type="paragraph" w:customStyle="1" w:styleId="Car">
    <w:name w:val="Car"/>
    <w:basedOn w:val="Normal"/>
    <w:rsid w:val="009C37C9"/>
    <w:pPr>
      <w:widowControl/>
      <w:spacing w:after="160" w:line="240" w:lineRule="exact"/>
    </w:pPr>
    <w:rPr>
      <w:rFonts w:ascii="Verdana" w:hAnsi="Verdana"/>
      <w:lang w:val="en-US"/>
    </w:rPr>
  </w:style>
  <w:style w:type="paragraph" w:styleId="Asuntodelcomentario">
    <w:name w:val="annotation subject"/>
    <w:basedOn w:val="Textocomentario"/>
    <w:next w:val="Textocomentario"/>
    <w:semiHidden/>
    <w:rsid w:val="009C37C9"/>
    <w:rPr>
      <w:b/>
      <w:bCs/>
    </w:rPr>
  </w:style>
  <w:style w:type="paragraph" w:styleId="Textodeglobo">
    <w:name w:val="Balloon Text"/>
    <w:basedOn w:val="Normal"/>
    <w:semiHidden/>
    <w:rsid w:val="009C37C9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qFormat/>
    <w:rsid w:val="009C37C9"/>
    <w:rPr>
      <w:b/>
      <w:bCs/>
    </w:rPr>
  </w:style>
  <w:style w:type="paragraph" w:customStyle="1" w:styleId="RowTitles">
    <w:name w:val="Row Titles"/>
    <w:basedOn w:val="Normal"/>
    <w:rsid w:val="000F703B"/>
    <w:pPr>
      <w:widowControl/>
      <w:spacing w:after="120" w:line="240" w:lineRule="auto"/>
    </w:pPr>
    <w:rPr>
      <w:b/>
      <w:bCs/>
      <w:sz w:val="18"/>
      <w:lang w:val="en-US"/>
    </w:rPr>
  </w:style>
  <w:style w:type="paragraph" w:customStyle="1" w:styleId="009741f8191c">
    <w:name w:val="009741f8191c"/>
    <w:basedOn w:val="Normal"/>
    <w:rsid w:val="000F703B"/>
    <w:pPr>
      <w:widowControl/>
      <w:autoSpaceDE w:val="0"/>
      <w:autoSpaceDN w:val="0"/>
      <w:adjustRightInd w:val="0"/>
      <w:spacing w:line="240" w:lineRule="auto"/>
      <w:jc w:val="both"/>
    </w:pPr>
    <w:rPr>
      <w:rFonts w:ascii="Arial" w:hAnsi="Arial" w:cs="Arial"/>
    </w:rPr>
  </w:style>
  <w:style w:type="paragraph" w:customStyle="1" w:styleId="009241f8191c">
    <w:name w:val="009241f8191c"/>
    <w:basedOn w:val="Normal"/>
    <w:rsid w:val="000F703B"/>
    <w:pPr>
      <w:widowControl/>
      <w:autoSpaceDE w:val="0"/>
      <w:autoSpaceDN w:val="0"/>
      <w:adjustRightInd w:val="0"/>
      <w:spacing w:line="240" w:lineRule="auto"/>
      <w:jc w:val="both"/>
    </w:pPr>
    <w:rPr>
      <w:rFonts w:ascii="Arial" w:hAnsi="Arial" w:cs="Arial"/>
    </w:rPr>
  </w:style>
  <w:style w:type="paragraph" w:customStyle="1" w:styleId="008641f8191c">
    <w:name w:val="008641f8191c"/>
    <w:basedOn w:val="Normal"/>
    <w:rsid w:val="000F703B"/>
    <w:pPr>
      <w:widowControl/>
      <w:autoSpaceDE w:val="0"/>
      <w:autoSpaceDN w:val="0"/>
      <w:adjustRightInd w:val="0"/>
      <w:spacing w:line="240" w:lineRule="auto"/>
      <w:jc w:val="both"/>
    </w:pPr>
    <w:rPr>
      <w:rFonts w:ascii="Arial" w:hAnsi="Arial" w:cs="Arial"/>
    </w:rPr>
  </w:style>
  <w:style w:type="paragraph" w:customStyle="1" w:styleId="008141f8191c">
    <w:name w:val="008141f8191c"/>
    <w:basedOn w:val="Normal"/>
    <w:rsid w:val="000F703B"/>
    <w:pPr>
      <w:widowControl/>
      <w:autoSpaceDE w:val="0"/>
      <w:autoSpaceDN w:val="0"/>
      <w:adjustRightInd w:val="0"/>
      <w:spacing w:line="240" w:lineRule="auto"/>
      <w:jc w:val="both"/>
    </w:pPr>
    <w:rPr>
      <w:rFonts w:ascii="Arial" w:hAnsi="Arial" w:cs="Arial"/>
    </w:rPr>
  </w:style>
  <w:style w:type="paragraph" w:styleId="Textosinformato">
    <w:name w:val="Plain Text"/>
    <w:basedOn w:val="Normal"/>
    <w:rsid w:val="00193357"/>
    <w:pPr>
      <w:widowControl/>
      <w:spacing w:line="240" w:lineRule="auto"/>
    </w:pPr>
    <w:rPr>
      <w:rFonts w:ascii="Courier New" w:hAnsi="Courier New" w:cs="Courier New"/>
      <w:lang w:val="es-ES" w:eastAsia="es-ES"/>
    </w:rPr>
  </w:style>
  <w:style w:type="paragraph" w:customStyle="1" w:styleId="listparagraph">
    <w:name w:val="listparagraph"/>
    <w:basedOn w:val="Normal"/>
    <w:rsid w:val="001805E3"/>
    <w:pPr>
      <w:widowControl/>
      <w:ind w:left="720"/>
    </w:pPr>
    <w:rPr>
      <w:lang w:val="es-ES" w:eastAsia="es-ES"/>
    </w:rPr>
  </w:style>
  <w:style w:type="paragraph" w:styleId="Prrafodelista">
    <w:name w:val="List Paragraph"/>
    <w:basedOn w:val="Normal"/>
    <w:uiPriority w:val="34"/>
    <w:qFormat/>
    <w:rsid w:val="0057680D"/>
    <w:pPr>
      <w:ind w:left="720"/>
      <w:contextualSpacing/>
    </w:pPr>
  </w:style>
  <w:style w:type="paragraph" w:customStyle="1" w:styleId="doclist2">
    <w:name w:val="doclist2"/>
    <w:basedOn w:val="Normal"/>
    <w:rsid w:val="00EF586D"/>
    <w:pPr>
      <w:widowControl/>
      <w:spacing w:after="180" w:line="336" w:lineRule="atLeast"/>
    </w:pPr>
    <w:rPr>
      <w:rFonts w:ascii="Verdana" w:hAnsi="Verdana"/>
      <w:color w:val="000000"/>
      <w:sz w:val="25"/>
      <w:szCs w:val="25"/>
      <w:lang w:eastAsia="es-CO"/>
    </w:rPr>
  </w:style>
  <w:style w:type="character" w:customStyle="1" w:styleId="docemphasis2">
    <w:name w:val="docemphasis2"/>
    <w:basedOn w:val="Fuentedeprrafopredeter"/>
    <w:rsid w:val="00EF586D"/>
    <w:rPr>
      <w:i/>
      <w:iCs/>
    </w:rPr>
  </w:style>
  <w:style w:type="character" w:customStyle="1" w:styleId="EncabezadoCar">
    <w:name w:val="Encabezado Car"/>
    <w:basedOn w:val="Fuentedeprrafopredeter"/>
    <w:link w:val="Encabezado"/>
    <w:uiPriority w:val="99"/>
    <w:rsid w:val="00777B4B"/>
    <w:rPr>
      <w:lang w:eastAsia="en-US"/>
    </w:rPr>
  </w:style>
  <w:style w:type="character" w:styleId="nfasisintenso">
    <w:name w:val="Intense Emphasis"/>
    <w:uiPriority w:val="21"/>
    <w:qFormat/>
    <w:rsid w:val="00DD7793"/>
    <w:rPr>
      <w:rFonts w:ascii="Calibri" w:hAnsi="Calibri" w:cs="Calibri"/>
      <w:b/>
      <w:bCs/>
      <w:i/>
      <w:iCs/>
      <w:color w:val="0070C0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D7793"/>
    <w:rPr>
      <w:lang w:eastAsia="en-US"/>
    </w:rPr>
  </w:style>
  <w:style w:type="table" w:styleId="Tablaconcuadrcula">
    <w:name w:val="Table Grid"/>
    <w:basedOn w:val="Tablanormal"/>
    <w:rsid w:val="00874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rsid w:val="00874FD7"/>
    <w:rPr>
      <w:rFonts w:ascii="Cambria" w:hAnsi="Cambria"/>
      <w:b/>
      <w:kern w:val="28"/>
      <w:sz w:val="24"/>
      <w:szCs w:val="24"/>
      <w:lang w:eastAsia="en-US"/>
    </w:rPr>
  </w:style>
  <w:style w:type="character" w:customStyle="1" w:styleId="TextocomentarioCar">
    <w:name w:val="Texto comentario Car"/>
    <w:link w:val="Textocomentario"/>
    <w:semiHidden/>
    <w:rsid w:val="000E39FC"/>
    <w:rPr>
      <w:rFonts w:asciiTheme="majorHAnsi" w:hAnsiTheme="majorHAnsi"/>
      <w:sz w:val="24"/>
      <w:szCs w:val="24"/>
      <w:lang w:eastAsia="en-US"/>
    </w:rPr>
  </w:style>
  <w:style w:type="character" w:styleId="Hipervnculovisitado">
    <w:name w:val="FollowedHyperlink"/>
    <w:basedOn w:val="Fuentedeprrafopredeter"/>
    <w:rsid w:val="007B53DF"/>
    <w:rPr>
      <w:color w:val="800080" w:themeColor="followedHyperlink"/>
      <w:u w:val="single"/>
    </w:rPr>
  </w:style>
  <w:style w:type="paragraph" w:styleId="Revisin">
    <w:name w:val="Revision"/>
    <w:hidden/>
    <w:uiPriority w:val="99"/>
    <w:semiHidden/>
    <w:rsid w:val="00F3003E"/>
    <w:rPr>
      <w:rFonts w:asciiTheme="majorHAnsi" w:hAnsiTheme="majorHAnsi"/>
      <w:sz w:val="24"/>
      <w:szCs w:val="24"/>
      <w:lang w:eastAsia="en-US"/>
    </w:rPr>
  </w:style>
  <w:style w:type="paragraph" w:customStyle="1" w:styleId="Instrucciones">
    <w:name w:val="Instrucciones"/>
    <w:basedOn w:val="Normal"/>
    <w:rsid w:val="005437CD"/>
    <w:pPr>
      <w:widowControl/>
      <w:spacing w:line="240" w:lineRule="auto"/>
      <w:jc w:val="both"/>
    </w:pPr>
    <w:rPr>
      <w:rFonts w:ascii="Verdana" w:hAnsi="Verdana"/>
      <w:i/>
      <w:snapToGrid w:val="0"/>
      <w:color w:val="0000FF"/>
      <w:sz w:val="20"/>
      <w:szCs w:val="20"/>
    </w:rPr>
  </w:style>
  <w:style w:type="character" w:styleId="nfasis">
    <w:name w:val="Emphasis"/>
    <w:basedOn w:val="Fuentedeprrafopredeter"/>
    <w:qFormat/>
    <w:rsid w:val="00F41D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0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6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0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67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0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ILDEBRANDO\PLANTILLAS\Requerimientos\Especificaci&#243;n%20Casos%20de%20Uso\ECUS-%5bGerencia%5d-%5bAbrevProyecto%5d-%5bID%5d%20-%20%5bNombre%20del%20CU%5d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70602-80E3-4779-A683-5FEDD7EE1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ECUS-[Gerencia]-[AbrevProyecto]-[ID] - [Nombre del CU]2.dot</Template>
  <TotalTime>4679</TotalTime>
  <Pages>9</Pages>
  <Words>571</Words>
  <Characters>3141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"Modelo de Casos de Uso"</vt:lpstr>
      <vt:lpstr>Plantilla "Modelo de Casos de Uso"</vt:lpstr>
    </vt:vector>
  </TitlesOfParts>
  <Company>CLARO</Company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"Modelo de Casos de Uso"</dc:title>
  <dc:subject>Aplicativo XXXXX</dc:subject>
  <dc:creator>Administrator</dc:creator>
  <cp:lastModifiedBy>viviguerrero.gomez@gmail.com</cp:lastModifiedBy>
  <cp:revision>198</cp:revision>
  <cp:lastPrinted>2007-12-04T21:07:00Z</cp:lastPrinted>
  <dcterms:created xsi:type="dcterms:W3CDTF">2013-07-30T14:59:00Z</dcterms:created>
  <dcterms:modified xsi:type="dcterms:W3CDTF">2021-09-20T14:01:00Z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001</vt:lpwstr>
  </property>
  <property fmtid="{D5CDD505-2E9C-101B-9397-08002B2CF9AE}" pid="3" name="ContentTypeId">
    <vt:lpwstr>0x0101005982FDE9DB2EB2469B01B170D383CE04</vt:lpwstr>
  </property>
  <property fmtid="{D5CDD505-2E9C-101B-9397-08002B2CF9AE}" pid="4" name="Target Audiences">
    <vt:lpwstr/>
  </property>
</Properties>
</file>